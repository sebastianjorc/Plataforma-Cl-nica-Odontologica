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olas" w:hAnsi="Consolas"/>
        </w:rPr>
        <w:alias w:val="Título"/>
        <w:tag w:val=""/>
        <w:id w:val="-574357878"/>
        <w:placeholder>
          <w:docPart w:val="A89F90EE646943AE8BB62ACDEECA5224"/>
        </w:placeholder>
        <w:dataBinding w:prefixMappings="xmlns:ns0='http://purl.org/dc/elements/1.1/' xmlns:ns1='http://schemas.openxmlformats.org/package/2006/metadata/core-properties' " w:xpath="/ns1:coreProperties[1]/ns0:title[1]" w:storeItemID="{6C3C8BC8-F283-45AE-878A-BAB7291924A1}"/>
        <w:text/>
      </w:sdtPr>
      <w:sdtEndPr/>
      <w:sdtContent>
        <w:p w:rsidR="00315D2C" w:rsidRPr="00096AE3" w:rsidRDefault="00315D2C" w:rsidP="00096AE3">
          <w:pPr>
            <w:pStyle w:val="Ttulo"/>
            <w:jc w:val="center"/>
            <w:rPr>
              <w:rFonts w:ascii="Consolas" w:hAnsi="Consolas"/>
            </w:rPr>
          </w:pPr>
          <w:r w:rsidRPr="00096AE3">
            <w:rPr>
              <w:rFonts w:ascii="Consolas" w:hAnsi="Consolas"/>
            </w:rPr>
            <w:t>Plataforma para gestionar una clínica Odontológica</w:t>
          </w:r>
        </w:p>
      </w:sdtContent>
    </w:sdt>
    <w:p w:rsidR="00B33F99" w:rsidRPr="00096AE3" w:rsidRDefault="00B33F99" w:rsidP="00096AE3">
      <w:pPr>
        <w:ind w:firstLine="360"/>
        <w:jc w:val="both"/>
        <w:rPr>
          <w:rFonts w:ascii="Consolas" w:hAnsi="Consolas"/>
        </w:rPr>
      </w:pPr>
      <w:r w:rsidRPr="00096AE3">
        <w:rPr>
          <w:rFonts w:ascii="Consolas" w:hAnsi="Consolas"/>
        </w:rPr>
        <w:t>Se debe implementación una plataforma (web o de escritorio) para la gestión de una clínica odontológica, con el objetivo de utilizar dichos datos para la acreditación de</w:t>
      </w:r>
      <w:r w:rsidR="002730DB" w:rsidRPr="00096AE3">
        <w:rPr>
          <w:rFonts w:ascii="Consolas" w:hAnsi="Consolas"/>
        </w:rPr>
        <w:t xml:space="preserve"> la</w:t>
      </w:r>
      <w:r w:rsidRPr="00096AE3">
        <w:rPr>
          <w:rFonts w:ascii="Consolas" w:hAnsi="Consolas"/>
        </w:rPr>
        <w:t xml:space="preserve"> carrera de Odontología en la Universidad. Esta debe ser de acceso fácil e intuitivo tanto para administradores, profesionales y consumidores (</w:t>
      </w:r>
      <w:r w:rsidRPr="00096AE3">
        <w:rPr>
          <w:rFonts w:ascii="Consolas" w:hAnsi="Consolas"/>
          <w:strike/>
        </w:rPr>
        <w:t>y cualquier otro tipo de usuario que el grupo considere pertinente</w:t>
      </w:r>
      <w:r w:rsidRPr="00096AE3">
        <w:rPr>
          <w:rFonts w:ascii="Consolas" w:hAnsi="Consolas"/>
        </w:rPr>
        <w:t>), deberá ofrecer disponibilidad de profesionales, servicios brindados por la clínica y sus costes, evolución de pacientes, toma de horas a través de plataforma, calendarización de pacientes y profesionales, costes asociados al gasto en insumos, seguimiento en las recaudaciones (</w:t>
      </w:r>
      <w:r w:rsidRPr="00096AE3">
        <w:rPr>
          <w:rFonts w:ascii="Consolas" w:hAnsi="Consolas"/>
          <w:strike/>
        </w:rPr>
        <w:t>anual, mes y fecha</w:t>
      </w:r>
      <w:r w:rsidRPr="00096AE3">
        <w:rPr>
          <w:rFonts w:ascii="Consolas" w:hAnsi="Consolas"/>
        </w:rPr>
        <w:t>) y entrega de factura.</w:t>
      </w:r>
    </w:p>
    <w:p w:rsidR="00315D2C" w:rsidRPr="00096AE3" w:rsidRDefault="00315D2C" w:rsidP="00096AE3">
      <w:pPr>
        <w:jc w:val="both"/>
        <w:rPr>
          <w:rFonts w:ascii="Consolas" w:hAnsi="Consolas"/>
        </w:rPr>
      </w:pPr>
      <w:r w:rsidRPr="00096AE3">
        <w:rPr>
          <w:rFonts w:ascii="Consolas" w:hAnsi="Consolas"/>
        </w:rPr>
        <w:t>Dependerá del grupo el enfoque, uso y la realización de la plataforma, como también el tipo de funciones que esta posea, siempre y cuando se cumpla con las especificaciones del profesor.</w:t>
      </w:r>
    </w:p>
    <w:p w:rsidR="00315D2C" w:rsidRPr="00096AE3" w:rsidRDefault="00315D2C" w:rsidP="00096AE3">
      <w:pPr>
        <w:jc w:val="both"/>
        <w:rPr>
          <w:rFonts w:ascii="Consolas" w:hAnsi="Consolas"/>
        </w:rPr>
      </w:pPr>
    </w:p>
    <w:p w:rsidR="00315D2C" w:rsidRPr="00096AE3" w:rsidRDefault="00315D2C" w:rsidP="00096AE3">
      <w:pPr>
        <w:pStyle w:val="Ttulo1"/>
        <w:jc w:val="both"/>
        <w:rPr>
          <w:rFonts w:ascii="Consolas" w:hAnsi="Consolas"/>
          <w:lang w:bidi="es-ES"/>
        </w:rPr>
      </w:pPr>
      <w:r w:rsidRPr="00096AE3">
        <w:rPr>
          <w:rFonts w:ascii="Consolas" w:hAnsi="Consolas"/>
          <w:lang w:bidi="es-ES"/>
        </w:rPr>
        <w:t>Se deberá utilizar</w:t>
      </w:r>
    </w:p>
    <w:p w:rsidR="00315D2C" w:rsidRPr="00096AE3" w:rsidRDefault="00315D2C" w:rsidP="00096AE3">
      <w:pPr>
        <w:pStyle w:val="Ttulo2"/>
        <w:jc w:val="both"/>
        <w:rPr>
          <w:rFonts w:ascii="Consolas" w:hAnsi="Consolas"/>
        </w:rPr>
      </w:pPr>
      <w:r w:rsidRPr="00096AE3">
        <w:rPr>
          <w:rFonts w:ascii="Consolas" w:hAnsi="Consolas"/>
          <w:lang w:bidi="es-ES"/>
        </w:rPr>
        <w:t>Lenguaje de programación Java</w:t>
      </w:r>
    </w:p>
    <w:p w:rsidR="00315D2C" w:rsidRPr="00096AE3" w:rsidRDefault="00315D2C" w:rsidP="00096AE3">
      <w:pPr>
        <w:pStyle w:val="Ttulo2"/>
        <w:jc w:val="both"/>
        <w:rPr>
          <w:rFonts w:ascii="Consolas" w:hAnsi="Consolas"/>
        </w:rPr>
      </w:pPr>
      <w:r w:rsidRPr="00096AE3">
        <w:rPr>
          <w:rFonts w:ascii="Consolas" w:hAnsi="Consolas"/>
        </w:rPr>
        <w:t>Base de datos (a elección)</w:t>
      </w:r>
    </w:p>
    <w:p w:rsidR="00315D2C" w:rsidRPr="00096AE3" w:rsidRDefault="00315D2C" w:rsidP="00096AE3">
      <w:pPr>
        <w:pStyle w:val="Ttulo2"/>
        <w:jc w:val="both"/>
        <w:rPr>
          <w:rFonts w:ascii="Consolas" w:hAnsi="Consolas"/>
        </w:rPr>
      </w:pPr>
      <w:r w:rsidRPr="00096AE3">
        <w:rPr>
          <w:rFonts w:ascii="Consolas" w:hAnsi="Consolas"/>
        </w:rPr>
        <w:t>Algoritmos adecuados al proyecto</w:t>
      </w:r>
    </w:p>
    <w:p w:rsidR="00315D2C" w:rsidRPr="00096AE3" w:rsidRDefault="00315D2C" w:rsidP="00096AE3">
      <w:pPr>
        <w:pStyle w:val="Ttulo2"/>
        <w:jc w:val="both"/>
        <w:rPr>
          <w:rFonts w:ascii="Consolas" w:hAnsi="Consolas"/>
          <w:lang w:bidi="es-ES"/>
        </w:rPr>
      </w:pPr>
      <w:r w:rsidRPr="00096AE3">
        <w:rPr>
          <w:rFonts w:ascii="Consolas" w:hAnsi="Consolas"/>
        </w:rPr>
        <w:t>Estructuras de datos adecuadas al proyecto</w:t>
      </w:r>
    </w:p>
    <w:p w:rsidR="00315D2C" w:rsidRPr="00096AE3" w:rsidRDefault="00315D2C" w:rsidP="00096AE3">
      <w:pPr>
        <w:pStyle w:val="Ttulo2"/>
        <w:numPr>
          <w:ilvl w:val="0"/>
          <w:numId w:val="0"/>
        </w:numPr>
        <w:ind w:left="720" w:hanging="360"/>
        <w:jc w:val="both"/>
        <w:rPr>
          <w:rFonts w:ascii="Consolas" w:hAnsi="Consolas"/>
          <w:i/>
        </w:rPr>
      </w:pPr>
      <w:r w:rsidRPr="00096AE3">
        <w:rPr>
          <w:rFonts w:ascii="Consolas" w:hAnsi="Consolas"/>
          <w:i/>
        </w:rPr>
        <w:t>(Y cualquier otra herramienta que el grupo considere)</w:t>
      </w:r>
    </w:p>
    <w:p w:rsidR="00315D2C" w:rsidRPr="00096AE3" w:rsidRDefault="00315D2C" w:rsidP="00096AE3">
      <w:pPr>
        <w:pStyle w:val="Ttulo2"/>
        <w:numPr>
          <w:ilvl w:val="0"/>
          <w:numId w:val="0"/>
        </w:numPr>
        <w:ind w:left="720" w:hanging="360"/>
        <w:jc w:val="both"/>
        <w:rPr>
          <w:rFonts w:ascii="Consolas" w:hAnsi="Consolas"/>
        </w:rPr>
      </w:pPr>
    </w:p>
    <w:p w:rsidR="00315D2C" w:rsidRPr="00096AE3" w:rsidRDefault="00315D2C" w:rsidP="00096AE3">
      <w:pPr>
        <w:pStyle w:val="Ttulo1"/>
        <w:jc w:val="both"/>
        <w:rPr>
          <w:rFonts w:ascii="Consolas" w:hAnsi="Consolas"/>
        </w:rPr>
      </w:pPr>
      <w:r w:rsidRPr="00096AE3">
        <w:rPr>
          <w:rFonts w:ascii="Consolas" w:hAnsi="Consolas"/>
        </w:rPr>
        <w:t>Se deberá entregar</w:t>
      </w:r>
      <w:r w:rsidR="00FB42E0" w:rsidRPr="00096AE3">
        <w:rPr>
          <w:rFonts w:ascii="Consolas" w:hAnsi="Consolas"/>
        </w:rPr>
        <w:t xml:space="preserve"> en CD</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Código y ejecutable del programa</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 xml:space="preserve">Pruebas de unidad y </w:t>
      </w:r>
      <w:proofErr w:type="spellStart"/>
      <w:r w:rsidRPr="00096AE3">
        <w:rPr>
          <w:rFonts w:ascii="Consolas" w:hAnsi="Consolas"/>
        </w:rPr>
        <w:t>JavaDoc</w:t>
      </w:r>
      <w:proofErr w:type="spellEnd"/>
    </w:p>
    <w:p w:rsidR="00315D2C" w:rsidRPr="00096AE3" w:rsidRDefault="00315D2C" w:rsidP="00096AE3">
      <w:pPr>
        <w:pStyle w:val="Ttulo2"/>
        <w:numPr>
          <w:ilvl w:val="0"/>
          <w:numId w:val="11"/>
        </w:numPr>
        <w:jc w:val="both"/>
        <w:rPr>
          <w:rFonts w:ascii="Consolas" w:hAnsi="Consolas"/>
        </w:rPr>
      </w:pPr>
      <w:r w:rsidRPr="00096AE3">
        <w:rPr>
          <w:rFonts w:ascii="Consolas" w:hAnsi="Consolas"/>
        </w:rPr>
        <w:t>Diagramas UML</w:t>
      </w:r>
      <w:r w:rsidR="008C7D1D" w:rsidRPr="00096AE3">
        <w:rPr>
          <w:rFonts w:ascii="Consolas" w:hAnsi="Consolas"/>
        </w:rPr>
        <w:t xml:space="preserve"> (</w:t>
      </w:r>
      <w:r w:rsidR="008C7D1D" w:rsidRPr="00096AE3">
        <w:rPr>
          <w:rFonts w:ascii="Consolas" w:hAnsi="Consolas"/>
          <w:i/>
          <w:strike/>
        </w:rPr>
        <w:t>y de bases de datos</w:t>
      </w:r>
      <w:r w:rsidR="008C7D1D" w:rsidRPr="00096AE3">
        <w:rPr>
          <w:rFonts w:ascii="Consolas" w:hAnsi="Consolas"/>
          <w:i/>
        </w:rPr>
        <w:t>)</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Informe (Desarrollo de software en torno al grupo, funciones, herramientas y enfoque comercial)</w:t>
      </w:r>
    </w:p>
    <w:p w:rsidR="00315D2C" w:rsidRPr="00096AE3" w:rsidRDefault="00315D2C" w:rsidP="00096AE3">
      <w:pPr>
        <w:pStyle w:val="Ttulo2"/>
        <w:numPr>
          <w:ilvl w:val="0"/>
          <w:numId w:val="11"/>
        </w:numPr>
        <w:jc w:val="both"/>
        <w:rPr>
          <w:rFonts w:ascii="Consolas" w:hAnsi="Consolas"/>
        </w:rPr>
      </w:pPr>
      <w:r w:rsidRPr="00096AE3">
        <w:rPr>
          <w:rFonts w:ascii="Consolas" w:hAnsi="Consolas"/>
        </w:rPr>
        <w:t>Justificación de Algoritmos y Estructuras de Datos</w:t>
      </w:r>
    </w:p>
    <w:p w:rsidR="00315D2C" w:rsidRPr="00096AE3" w:rsidRDefault="00315D2C" w:rsidP="00096AE3">
      <w:pPr>
        <w:pStyle w:val="Ttulo1"/>
        <w:numPr>
          <w:ilvl w:val="0"/>
          <w:numId w:val="0"/>
        </w:numPr>
        <w:jc w:val="both"/>
        <w:rPr>
          <w:rFonts w:ascii="Consolas" w:hAnsi="Consolas"/>
        </w:rPr>
      </w:pPr>
    </w:p>
    <w:p w:rsidR="00315D2C" w:rsidRPr="00096AE3" w:rsidRDefault="00315D2C" w:rsidP="00096AE3">
      <w:pPr>
        <w:pStyle w:val="Ttulo2"/>
        <w:numPr>
          <w:ilvl w:val="0"/>
          <w:numId w:val="0"/>
        </w:numPr>
        <w:jc w:val="both"/>
        <w:rPr>
          <w:rFonts w:ascii="Consolas" w:hAnsi="Consolas"/>
        </w:rPr>
      </w:pPr>
    </w:p>
    <w:p w:rsidR="00315D2C" w:rsidRPr="00096AE3" w:rsidRDefault="00315D2C" w:rsidP="00096AE3">
      <w:pPr>
        <w:pStyle w:val="Ttulo2"/>
        <w:numPr>
          <w:ilvl w:val="0"/>
          <w:numId w:val="0"/>
        </w:numPr>
        <w:jc w:val="both"/>
        <w:rPr>
          <w:rFonts w:ascii="Consolas" w:hAnsi="Consolas"/>
        </w:rPr>
      </w:pPr>
    </w:p>
    <w:p w:rsidR="00D0526F" w:rsidRPr="00096AE3" w:rsidRDefault="008C6211" w:rsidP="00096AE3">
      <w:pPr>
        <w:pStyle w:val="Ttulo"/>
        <w:jc w:val="center"/>
        <w:rPr>
          <w:rFonts w:ascii="Consolas" w:hAnsi="Consolas"/>
        </w:rPr>
      </w:pPr>
      <w:r w:rsidRPr="00096AE3">
        <w:rPr>
          <w:rFonts w:ascii="Consolas" w:hAnsi="Consolas"/>
        </w:rPr>
        <w:lastRenderedPageBreak/>
        <w:t>Organización</w:t>
      </w:r>
    </w:p>
    <w:p w:rsidR="00177743" w:rsidRPr="00096AE3" w:rsidRDefault="00177743" w:rsidP="00096AE3">
      <w:pPr>
        <w:jc w:val="both"/>
        <w:rPr>
          <w:rFonts w:ascii="Consolas" w:hAnsi="Consolas"/>
        </w:rPr>
      </w:pPr>
      <w:r w:rsidRPr="00096AE3">
        <w:rPr>
          <w:rFonts w:ascii="Consolas" w:hAnsi="Consolas"/>
        </w:rPr>
        <w:t>Para la organización del grupo utilizaremos el medio de mensajería WhatsApp, emails, y la plataforma GitHub (</w:t>
      </w:r>
      <w:hyperlink r:id="rId10" w:history="1">
        <w:r w:rsidRPr="00096AE3">
          <w:rPr>
            <w:rStyle w:val="Hipervnculo"/>
            <w:rFonts w:ascii="Consolas" w:hAnsi="Consolas"/>
          </w:rPr>
          <w:t>Repositorio</w:t>
        </w:r>
      </w:hyperlink>
      <w:r w:rsidRPr="00096AE3">
        <w:rPr>
          <w:rFonts w:ascii="Consolas" w:hAnsi="Consolas"/>
        </w:rPr>
        <w:t xml:space="preserve">) para el control de versiones y la asignación de tareas mediante </w:t>
      </w:r>
      <w:proofErr w:type="spellStart"/>
      <w:r w:rsidRPr="00096AE3">
        <w:rPr>
          <w:rFonts w:ascii="Consolas" w:hAnsi="Consolas"/>
        </w:rPr>
        <w:t>Issues</w:t>
      </w:r>
      <w:proofErr w:type="spellEnd"/>
      <w:r w:rsidRPr="00096AE3">
        <w:rPr>
          <w:rFonts w:ascii="Consolas" w:hAnsi="Consolas"/>
        </w:rPr>
        <w:t>.</w:t>
      </w:r>
    </w:p>
    <w:p w:rsidR="008C6211" w:rsidRPr="00096AE3" w:rsidRDefault="008C6211" w:rsidP="00096AE3">
      <w:pPr>
        <w:pStyle w:val="Ttulo1"/>
        <w:numPr>
          <w:ilvl w:val="0"/>
          <w:numId w:val="33"/>
        </w:numPr>
        <w:jc w:val="both"/>
        <w:rPr>
          <w:rFonts w:ascii="Consolas" w:hAnsi="Consolas"/>
        </w:rPr>
      </w:pPr>
      <w:r w:rsidRPr="00096AE3">
        <w:rPr>
          <w:rFonts w:ascii="Consolas" w:hAnsi="Consolas"/>
        </w:rPr>
        <w:t>Integrantes</w:t>
      </w:r>
    </w:p>
    <w:p w:rsidR="002C0595" w:rsidRPr="00096AE3" w:rsidRDefault="002C0595" w:rsidP="00096AE3">
      <w:pPr>
        <w:pStyle w:val="Ttulo3"/>
        <w:jc w:val="both"/>
        <w:rPr>
          <w:rFonts w:ascii="Consolas" w:hAnsi="Consolas"/>
        </w:rPr>
      </w:pPr>
      <w:r w:rsidRPr="00096AE3">
        <w:rPr>
          <w:rFonts w:ascii="Consolas" w:hAnsi="Consolas"/>
        </w:rPr>
        <w:t xml:space="preserve">Norton </w:t>
      </w:r>
      <w:r w:rsidR="00025931" w:rsidRPr="00096AE3">
        <w:rPr>
          <w:rFonts w:ascii="Consolas" w:hAnsi="Consolas"/>
        </w:rPr>
        <w:t>Irarrázaval</w:t>
      </w:r>
    </w:p>
    <w:p w:rsidR="002C0595" w:rsidRPr="00096AE3" w:rsidRDefault="002C0595" w:rsidP="00096AE3">
      <w:pPr>
        <w:pStyle w:val="Ttulo4"/>
        <w:jc w:val="both"/>
        <w:rPr>
          <w:rFonts w:ascii="Consolas" w:hAnsi="Consolas"/>
        </w:rPr>
      </w:pPr>
      <w:r w:rsidRPr="00096AE3">
        <w:rPr>
          <w:rFonts w:ascii="Consolas" w:hAnsi="Consolas"/>
        </w:rPr>
        <w:t xml:space="preserve">Mail: </w:t>
      </w:r>
      <w:r w:rsidRPr="00096AE3">
        <w:rPr>
          <w:rFonts w:ascii="Consolas" w:hAnsi="Consolas"/>
        </w:rPr>
        <w:tab/>
      </w:r>
      <w:r w:rsidR="00025931" w:rsidRPr="00096AE3">
        <w:rPr>
          <w:rFonts w:ascii="Consolas" w:hAnsi="Consolas"/>
        </w:rPr>
        <w:tab/>
      </w:r>
      <w:hyperlink r:id="rId11" w:history="1">
        <w:r w:rsidR="00025931" w:rsidRPr="00096AE3">
          <w:rPr>
            <w:rStyle w:val="Hipervnculo"/>
            <w:rFonts w:ascii="Consolas" w:hAnsi="Consolas"/>
          </w:rPr>
          <w:t>norton.dante.i@gmail.com</w:t>
        </w:r>
      </w:hyperlink>
    </w:p>
    <w:p w:rsidR="002C0595" w:rsidRPr="00096AE3" w:rsidRDefault="002C0595" w:rsidP="00096AE3">
      <w:pPr>
        <w:pStyle w:val="Ttulo4"/>
        <w:jc w:val="both"/>
        <w:rPr>
          <w:rFonts w:ascii="Consolas" w:hAnsi="Consolas"/>
        </w:rPr>
      </w:pPr>
      <w:r w:rsidRPr="00096AE3">
        <w:rPr>
          <w:rFonts w:ascii="Consolas" w:hAnsi="Consolas"/>
        </w:rPr>
        <w:t xml:space="preserve">Teléfono: </w:t>
      </w:r>
      <w:r w:rsidRPr="00096AE3">
        <w:rPr>
          <w:rFonts w:ascii="Consolas" w:hAnsi="Consolas"/>
        </w:rPr>
        <w:tab/>
      </w:r>
      <w:r w:rsidR="00025931" w:rsidRPr="00096AE3">
        <w:rPr>
          <w:rFonts w:ascii="Consolas" w:hAnsi="Consolas"/>
        </w:rPr>
        <w:t>+</w:t>
      </w:r>
      <w:r w:rsidRPr="00096AE3">
        <w:rPr>
          <w:rFonts w:ascii="Consolas" w:hAnsi="Consolas"/>
        </w:rPr>
        <w:t>56 9 7625 0045</w:t>
      </w:r>
    </w:p>
    <w:p w:rsidR="002C0595" w:rsidRPr="00096AE3" w:rsidRDefault="00025931" w:rsidP="00096AE3">
      <w:pPr>
        <w:pStyle w:val="Ttulo4"/>
        <w:jc w:val="both"/>
        <w:rPr>
          <w:rFonts w:ascii="Consolas" w:hAnsi="Consolas"/>
        </w:rPr>
      </w:pPr>
      <w:r w:rsidRPr="00096AE3">
        <w:rPr>
          <w:rFonts w:ascii="Consolas" w:hAnsi="Consolas"/>
        </w:rPr>
        <w:t>GitH</w:t>
      </w:r>
      <w:r w:rsidR="002C0595" w:rsidRPr="00096AE3">
        <w:rPr>
          <w:rFonts w:ascii="Consolas" w:hAnsi="Consolas"/>
        </w:rPr>
        <w:t>ub:</w:t>
      </w:r>
      <w:r w:rsidR="002C0595" w:rsidRPr="00096AE3">
        <w:rPr>
          <w:rFonts w:ascii="Consolas" w:hAnsi="Consolas"/>
        </w:rPr>
        <w:tab/>
      </w:r>
      <w:r w:rsidRPr="00096AE3">
        <w:rPr>
          <w:rFonts w:ascii="Consolas" w:hAnsi="Consolas"/>
        </w:rPr>
        <w:tab/>
      </w:r>
      <w:hyperlink r:id="rId12" w:history="1">
        <w:proofErr w:type="spellStart"/>
        <w:r w:rsidR="002C0595" w:rsidRPr="00096AE3">
          <w:rPr>
            <w:rStyle w:val="Hipervnculo"/>
            <w:rFonts w:ascii="Consolas" w:hAnsi="Consolas"/>
          </w:rPr>
          <w:t>NortonDanteI</w:t>
        </w:r>
        <w:proofErr w:type="spellEnd"/>
      </w:hyperlink>
    </w:p>
    <w:p w:rsidR="002730DB" w:rsidRPr="00096AE3" w:rsidRDefault="002730DB" w:rsidP="00096AE3">
      <w:pPr>
        <w:pStyle w:val="Ttulo3"/>
        <w:numPr>
          <w:ilvl w:val="0"/>
          <w:numId w:val="0"/>
        </w:numPr>
        <w:ind w:left="1080"/>
        <w:jc w:val="both"/>
        <w:rPr>
          <w:rFonts w:ascii="Consolas" w:hAnsi="Consolas"/>
        </w:rPr>
      </w:pPr>
    </w:p>
    <w:p w:rsidR="002C0595" w:rsidRPr="00096AE3" w:rsidRDefault="002C0595" w:rsidP="00096AE3">
      <w:pPr>
        <w:pStyle w:val="Ttulo3"/>
        <w:jc w:val="both"/>
        <w:rPr>
          <w:rFonts w:ascii="Consolas" w:hAnsi="Consolas"/>
        </w:rPr>
      </w:pPr>
      <w:r w:rsidRPr="00096AE3">
        <w:rPr>
          <w:rFonts w:ascii="Consolas" w:hAnsi="Consolas"/>
        </w:rPr>
        <w:t>Sebastián Rojas</w:t>
      </w:r>
    </w:p>
    <w:p w:rsidR="002C0595" w:rsidRPr="00096AE3" w:rsidRDefault="002C0595" w:rsidP="00096AE3">
      <w:pPr>
        <w:pStyle w:val="Ttulo4"/>
        <w:jc w:val="both"/>
        <w:rPr>
          <w:rFonts w:ascii="Consolas" w:hAnsi="Consolas"/>
        </w:rPr>
      </w:pPr>
      <w:r w:rsidRPr="00096AE3">
        <w:rPr>
          <w:rFonts w:ascii="Consolas" w:hAnsi="Consolas"/>
        </w:rPr>
        <w:t xml:space="preserve">Mail: </w:t>
      </w:r>
      <w:r w:rsidRPr="00096AE3">
        <w:rPr>
          <w:rFonts w:ascii="Consolas" w:hAnsi="Consolas"/>
        </w:rPr>
        <w:tab/>
      </w:r>
      <w:r w:rsidR="00025931" w:rsidRPr="00096AE3">
        <w:rPr>
          <w:rFonts w:ascii="Consolas" w:hAnsi="Consolas"/>
        </w:rPr>
        <w:tab/>
      </w:r>
      <w:hyperlink r:id="rId13" w:history="1">
        <w:r w:rsidRPr="00096AE3">
          <w:rPr>
            <w:rStyle w:val="Hipervnculo"/>
            <w:rFonts w:ascii="Consolas" w:hAnsi="Consolas"/>
          </w:rPr>
          <w:t>sebastianjorc@gmail.com</w:t>
        </w:r>
      </w:hyperlink>
    </w:p>
    <w:p w:rsidR="002C0595" w:rsidRPr="00096AE3" w:rsidRDefault="002C0595" w:rsidP="00096AE3">
      <w:pPr>
        <w:pStyle w:val="Ttulo4"/>
        <w:jc w:val="both"/>
        <w:rPr>
          <w:rFonts w:ascii="Consolas" w:hAnsi="Consolas"/>
        </w:rPr>
      </w:pPr>
      <w:r w:rsidRPr="00096AE3">
        <w:rPr>
          <w:rFonts w:ascii="Consolas" w:hAnsi="Consolas"/>
        </w:rPr>
        <w:t xml:space="preserve">Teléfono: </w:t>
      </w:r>
      <w:r w:rsidRPr="00096AE3">
        <w:rPr>
          <w:rFonts w:ascii="Consolas" w:hAnsi="Consolas"/>
        </w:rPr>
        <w:tab/>
      </w:r>
      <w:r w:rsidR="00025931" w:rsidRPr="00096AE3">
        <w:rPr>
          <w:rFonts w:ascii="Consolas" w:hAnsi="Consolas"/>
        </w:rPr>
        <w:t>+</w:t>
      </w:r>
      <w:r w:rsidRPr="00096AE3">
        <w:rPr>
          <w:rFonts w:ascii="Consolas" w:hAnsi="Consolas"/>
        </w:rPr>
        <w:t>56 9 8457 8445</w:t>
      </w:r>
    </w:p>
    <w:p w:rsidR="00B33F99" w:rsidRPr="00096AE3" w:rsidRDefault="002C0595" w:rsidP="00096AE3">
      <w:pPr>
        <w:pStyle w:val="Ttulo4"/>
        <w:ind w:left="1800" w:hanging="360"/>
        <w:jc w:val="both"/>
        <w:rPr>
          <w:rFonts w:ascii="Consolas" w:eastAsiaTheme="minorEastAsia" w:hAnsi="Consolas" w:cstheme="minorBidi"/>
        </w:rPr>
      </w:pPr>
      <w:r w:rsidRPr="00096AE3">
        <w:rPr>
          <w:rFonts w:ascii="Consolas" w:hAnsi="Consolas"/>
        </w:rPr>
        <w:t>Git</w:t>
      </w:r>
      <w:r w:rsidR="00025931" w:rsidRPr="00096AE3">
        <w:rPr>
          <w:rFonts w:ascii="Consolas" w:hAnsi="Consolas"/>
        </w:rPr>
        <w:t>H</w:t>
      </w:r>
      <w:r w:rsidRPr="00096AE3">
        <w:rPr>
          <w:rFonts w:ascii="Consolas" w:hAnsi="Consolas"/>
        </w:rPr>
        <w:t>ub:</w:t>
      </w:r>
      <w:r w:rsidRPr="00096AE3">
        <w:rPr>
          <w:rFonts w:ascii="Consolas" w:hAnsi="Consolas"/>
        </w:rPr>
        <w:tab/>
      </w:r>
      <w:r w:rsidR="00025931" w:rsidRPr="00096AE3">
        <w:rPr>
          <w:rFonts w:ascii="Consolas" w:hAnsi="Consolas"/>
        </w:rPr>
        <w:tab/>
      </w:r>
      <w:hyperlink r:id="rId14" w:history="1">
        <w:proofErr w:type="spellStart"/>
        <w:r w:rsidRPr="00096AE3">
          <w:rPr>
            <w:rStyle w:val="Hipervnculo"/>
            <w:rFonts w:ascii="Consolas" w:hAnsi="Consolas"/>
          </w:rPr>
          <w:t>sebastianjorc</w:t>
        </w:r>
        <w:proofErr w:type="spellEnd"/>
      </w:hyperlink>
    </w:p>
    <w:p w:rsidR="00B33F99" w:rsidRPr="00096AE3" w:rsidRDefault="00B33F99" w:rsidP="00096AE3">
      <w:pPr>
        <w:jc w:val="both"/>
        <w:rPr>
          <w:rFonts w:ascii="Consolas" w:hAnsi="Consolas"/>
        </w:rPr>
      </w:pPr>
    </w:p>
    <w:p w:rsidR="008C6211" w:rsidRPr="00096AE3" w:rsidRDefault="008C6211" w:rsidP="00096AE3">
      <w:pPr>
        <w:pStyle w:val="Ttulo1"/>
        <w:jc w:val="both"/>
        <w:rPr>
          <w:rFonts w:ascii="Consolas" w:hAnsi="Consolas"/>
        </w:rPr>
      </w:pPr>
      <w:r w:rsidRPr="00096AE3">
        <w:rPr>
          <w:rFonts w:ascii="Consolas" w:hAnsi="Consolas"/>
        </w:rPr>
        <w:t>Evolución</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1: Diagramas del modelo (UML y base de datos) </w:t>
      </w:r>
      <w:r w:rsidRPr="00096AE3">
        <w:rPr>
          <w:rFonts w:ascii="Consolas" w:hAnsi="Consolas"/>
        </w:rPr>
        <w:br/>
        <w:t>(Plazo máximo 9 de Abril)</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2: </w:t>
      </w:r>
      <w:proofErr w:type="spellStart"/>
      <w:r w:rsidRPr="00096AE3">
        <w:rPr>
          <w:rFonts w:ascii="Consolas" w:hAnsi="Consolas"/>
        </w:rPr>
        <w:t>BackEnd</w:t>
      </w:r>
      <w:proofErr w:type="spellEnd"/>
      <w:r w:rsidRPr="00096AE3">
        <w:rPr>
          <w:rFonts w:ascii="Consolas" w:hAnsi="Consolas"/>
        </w:rPr>
        <w:t xml:space="preserve"> (Datos de E/S, Algoritmos y relaciones)</w:t>
      </w:r>
      <w:r w:rsidRPr="00096AE3">
        <w:rPr>
          <w:rFonts w:ascii="Consolas" w:hAnsi="Consolas"/>
        </w:rPr>
        <w:br/>
        <w:t>(Plazo máximo 12 de Mayo)</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3: </w:t>
      </w:r>
      <w:proofErr w:type="spellStart"/>
      <w:r w:rsidRPr="00096AE3">
        <w:rPr>
          <w:rFonts w:ascii="Consolas" w:hAnsi="Consolas"/>
        </w:rPr>
        <w:t>FrontEnd</w:t>
      </w:r>
      <w:proofErr w:type="spellEnd"/>
      <w:r w:rsidRPr="00096AE3">
        <w:rPr>
          <w:rFonts w:ascii="Consolas" w:hAnsi="Consolas"/>
        </w:rPr>
        <w:t xml:space="preserve"> (Organización y asignación de componentes)</w:t>
      </w:r>
      <w:r w:rsidRPr="00096AE3">
        <w:rPr>
          <w:rFonts w:ascii="Consolas" w:hAnsi="Consolas"/>
        </w:rPr>
        <w:br/>
        <w:t>(Plazo máximo 9 de Junio)</w:t>
      </w:r>
    </w:p>
    <w:p w:rsidR="002730DB" w:rsidRPr="00096AE3" w:rsidRDefault="002730DB" w:rsidP="00096AE3">
      <w:pPr>
        <w:pStyle w:val="Encabezado2"/>
        <w:numPr>
          <w:ilvl w:val="0"/>
          <w:numId w:val="38"/>
        </w:numPr>
        <w:jc w:val="both"/>
        <w:rPr>
          <w:rFonts w:ascii="Consolas" w:hAnsi="Consolas"/>
        </w:rPr>
      </w:pPr>
      <w:r w:rsidRPr="00096AE3">
        <w:rPr>
          <w:rFonts w:ascii="Consolas" w:hAnsi="Consolas"/>
        </w:rPr>
        <w:t xml:space="preserve">Parte 4: Destalle de acoplamiento, informe y presentación (Problemáticas </w:t>
      </w:r>
      <w:proofErr w:type="spellStart"/>
      <w:r w:rsidRPr="00096AE3">
        <w:rPr>
          <w:rFonts w:ascii="Consolas" w:hAnsi="Consolas"/>
        </w:rPr>
        <w:t>BackEnd</w:t>
      </w:r>
      <w:proofErr w:type="spellEnd"/>
      <w:r w:rsidRPr="00096AE3">
        <w:rPr>
          <w:rFonts w:ascii="Consolas" w:hAnsi="Consolas"/>
        </w:rPr>
        <w:t xml:space="preserve"> – </w:t>
      </w:r>
      <w:proofErr w:type="spellStart"/>
      <w:r w:rsidRPr="00096AE3">
        <w:rPr>
          <w:rFonts w:ascii="Consolas" w:hAnsi="Consolas"/>
        </w:rPr>
        <w:t>FronEnd</w:t>
      </w:r>
      <w:proofErr w:type="spellEnd"/>
      <w:r w:rsidRPr="00096AE3">
        <w:rPr>
          <w:rFonts w:ascii="Consolas" w:hAnsi="Consolas"/>
        </w:rPr>
        <w:t>) (Plazo máximo Día de entrega)</w:t>
      </w:r>
    </w:p>
    <w:p w:rsidR="002730DB" w:rsidRPr="00096AE3" w:rsidRDefault="002730DB" w:rsidP="00096AE3">
      <w:pPr>
        <w:pStyle w:val="Encabezado2"/>
        <w:numPr>
          <w:ilvl w:val="0"/>
          <w:numId w:val="0"/>
        </w:numPr>
        <w:ind w:left="720"/>
        <w:jc w:val="both"/>
        <w:rPr>
          <w:rFonts w:ascii="Consolas" w:hAnsi="Consolas"/>
        </w:rPr>
      </w:pPr>
    </w:p>
    <w:p w:rsidR="009C7251" w:rsidRPr="00096AE3" w:rsidRDefault="008C6211" w:rsidP="00096AE3">
      <w:pPr>
        <w:pStyle w:val="Ttulo1"/>
        <w:jc w:val="both"/>
        <w:rPr>
          <w:rFonts w:ascii="Consolas" w:hAnsi="Consolas"/>
        </w:rPr>
      </w:pPr>
      <w:r w:rsidRPr="00096AE3">
        <w:rPr>
          <w:rFonts w:ascii="Consolas" w:hAnsi="Consolas"/>
        </w:rPr>
        <w:t>Otros</w:t>
      </w:r>
    </w:p>
    <w:p w:rsidR="00742532" w:rsidRPr="00096AE3" w:rsidRDefault="002730DB" w:rsidP="00096AE3">
      <w:pPr>
        <w:pStyle w:val="Encabezado4"/>
        <w:numPr>
          <w:ilvl w:val="0"/>
          <w:numId w:val="40"/>
        </w:numPr>
        <w:jc w:val="both"/>
        <w:rPr>
          <w:rFonts w:ascii="Consolas" w:hAnsi="Consolas"/>
        </w:rPr>
      </w:pPr>
      <w:proofErr w:type="spellStart"/>
      <w:r w:rsidRPr="00096AE3">
        <w:rPr>
          <w:rFonts w:ascii="Consolas" w:hAnsi="Consolas"/>
        </w:rPr>
        <w:t>Login</w:t>
      </w:r>
      <w:proofErr w:type="spellEnd"/>
      <w:r w:rsidRPr="00096AE3">
        <w:rPr>
          <w:rFonts w:ascii="Consolas" w:hAnsi="Consolas"/>
        </w:rPr>
        <w:t xml:space="preserve"> General</w:t>
      </w:r>
    </w:p>
    <w:p w:rsidR="002730DB" w:rsidRPr="00096AE3" w:rsidRDefault="002730DB" w:rsidP="00096AE3">
      <w:pPr>
        <w:pStyle w:val="Encabezado4"/>
        <w:numPr>
          <w:ilvl w:val="0"/>
          <w:numId w:val="40"/>
        </w:numPr>
        <w:jc w:val="both"/>
        <w:rPr>
          <w:rFonts w:ascii="Consolas" w:hAnsi="Consolas"/>
        </w:rPr>
      </w:pPr>
      <w:proofErr w:type="spellStart"/>
      <w:r w:rsidRPr="00096AE3">
        <w:rPr>
          <w:rFonts w:ascii="Consolas" w:hAnsi="Consolas"/>
        </w:rPr>
        <w:t>Database</w:t>
      </w:r>
      <w:proofErr w:type="spellEnd"/>
      <w:r w:rsidRPr="00096AE3">
        <w:rPr>
          <w:rFonts w:ascii="Consolas" w:hAnsi="Consolas"/>
        </w:rPr>
        <w:t xml:space="preserve"> en servidor</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Orientado a acreditación</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 xml:space="preserve">Mínimo cumplir con 3 </w:t>
      </w:r>
      <w:proofErr w:type="spellStart"/>
      <w:r w:rsidRPr="00096AE3">
        <w:rPr>
          <w:rFonts w:ascii="Consolas" w:hAnsi="Consolas"/>
        </w:rPr>
        <w:t>Issues</w:t>
      </w:r>
      <w:proofErr w:type="spellEnd"/>
      <w:r w:rsidRPr="00096AE3">
        <w:rPr>
          <w:rFonts w:ascii="Consolas" w:hAnsi="Consolas"/>
        </w:rPr>
        <w:t xml:space="preserve"> por semana c/participante</w:t>
      </w:r>
    </w:p>
    <w:p w:rsidR="002730DB" w:rsidRPr="00096AE3" w:rsidRDefault="00742532" w:rsidP="00096AE3">
      <w:pPr>
        <w:pStyle w:val="Encabezado4"/>
        <w:numPr>
          <w:ilvl w:val="0"/>
          <w:numId w:val="40"/>
        </w:numPr>
        <w:jc w:val="both"/>
        <w:rPr>
          <w:rFonts w:ascii="Consolas" w:hAnsi="Consolas"/>
        </w:rPr>
      </w:pPr>
      <w:r w:rsidRPr="00096AE3">
        <w:rPr>
          <w:rFonts w:ascii="Consolas" w:hAnsi="Consolas"/>
        </w:rPr>
        <w:t>Interfaz pago,</w:t>
      </w:r>
      <w:r w:rsidR="002730DB" w:rsidRPr="00096AE3">
        <w:rPr>
          <w:rFonts w:ascii="Consolas" w:hAnsi="Consolas"/>
        </w:rPr>
        <w:t xml:space="preserve"> plataforma web</w:t>
      </w:r>
      <w:r w:rsidRPr="00096AE3">
        <w:rPr>
          <w:rFonts w:ascii="Consolas" w:hAnsi="Consolas"/>
        </w:rPr>
        <w:t>, gráficos</w:t>
      </w:r>
      <w:r w:rsidR="006F1D75" w:rsidRPr="00096AE3">
        <w:rPr>
          <w:rFonts w:ascii="Consolas" w:hAnsi="Consolas"/>
        </w:rPr>
        <w:t>,</w:t>
      </w:r>
      <w:r w:rsidRPr="00096AE3">
        <w:rPr>
          <w:rFonts w:ascii="Consolas" w:hAnsi="Consolas"/>
        </w:rPr>
        <w:t xml:space="preserve"> mensajería</w:t>
      </w:r>
      <w:r w:rsidR="00FD1C6C" w:rsidRPr="00096AE3">
        <w:rPr>
          <w:rFonts w:ascii="Consolas" w:hAnsi="Consolas"/>
        </w:rPr>
        <w:t xml:space="preserve"> y </w:t>
      </w:r>
      <w:proofErr w:type="spellStart"/>
      <w:r w:rsidR="00FD1C6C" w:rsidRPr="00096AE3">
        <w:rPr>
          <w:rFonts w:ascii="Consolas" w:hAnsi="Consolas"/>
        </w:rPr>
        <w:t>espes</w:t>
      </w:r>
      <w:proofErr w:type="spellEnd"/>
      <w:r w:rsidR="00096AE3" w:rsidRPr="00096AE3">
        <w:rPr>
          <w:rFonts w:ascii="Consolas" w:hAnsi="Consolas"/>
        </w:rPr>
        <w:t>. Opcional</w:t>
      </w:r>
    </w:p>
    <w:p w:rsidR="002730DB" w:rsidRPr="00096AE3" w:rsidRDefault="002730DB" w:rsidP="00096AE3">
      <w:pPr>
        <w:pStyle w:val="Encabezado4"/>
        <w:numPr>
          <w:ilvl w:val="0"/>
          <w:numId w:val="40"/>
        </w:numPr>
        <w:jc w:val="both"/>
        <w:rPr>
          <w:rFonts w:ascii="Consolas" w:hAnsi="Consolas"/>
        </w:rPr>
      </w:pPr>
      <w:r w:rsidRPr="00096AE3">
        <w:rPr>
          <w:rFonts w:ascii="Consolas" w:hAnsi="Consolas"/>
        </w:rPr>
        <w:t>Consulta</w:t>
      </w:r>
      <w:r w:rsidR="00742532" w:rsidRPr="00096AE3">
        <w:rPr>
          <w:rFonts w:ascii="Consolas" w:hAnsi="Consolas"/>
        </w:rPr>
        <w:t>s por Base de datos, y Ordenamiento-</w:t>
      </w:r>
      <w:r w:rsidRPr="00096AE3">
        <w:rPr>
          <w:rFonts w:ascii="Consolas" w:hAnsi="Consolas"/>
        </w:rPr>
        <w:t xml:space="preserve">Búsqueda </w:t>
      </w:r>
      <w:r w:rsidR="00742532" w:rsidRPr="00096AE3">
        <w:rPr>
          <w:rFonts w:ascii="Consolas" w:hAnsi="Consolas"/>
        </w:rPr>
        <w:t>con</w:t>
      </w:r>
      <w:r w:rsidRPr="00096AE3">
        <w:rPr>
          <w:rFonts w:ascii="Consolas" w:hAnsi="Consolas"/>
        </w:rPr>
        <w:t xml:space="preserve"> algoritmos.</w:t>
      </w:r>
    </w:p>
    <w:p w:rsidR="00177743" w:rsidRPr="00096AE3" w:rsidRDefault="00177743" w:rsidP="00096AE3">
      <w:pPr>
        <w:jc w:val="both"/>
        <w:rPr>
          <w:rFonts w:ascii="Consolas" w:hAnsi="Consolas"/>
        </w:rPr>
      </w:pPr>
    </w:p>
    <w:p w:rsidR="00FD1C6C" w:rsidRPr="00096AE3" w:rsidRDefault="00FD1C6C" w:rsidP="00096AE3">
      <w:pPr>
        <w:jc w:val="both"/>
        <w:rPr>
          <w:rFonts w:ascii="Consolas" w:hAnsi="Consolas"/>
        </w:rPr>
      </w:pPr>
    </w:p>
    <w:p w:rsidR="00D0526F" w:rsidRPr="00096AE3" w:rsidRDefault="00315D2C" w:rsidP="00096AE3">
      <w:pPr>
        <w:pStyle w:val="Ttulo"/>
        <w:jc w:val="center"/>
        <w:rPr>
          <w:rFonts w:ascii="Consolas" w:hAnsi="Consolas"/>
        </w:rPr>
      </w:pPr>
      <w:r w:rsidRPr="00096AE3">
        <w:rPr>
          <w:rFonts w:ascii="Consolas" w:hAnsi="Consolas"/>
        </w:rPr>
        <w:lastRenderedPageBreak/>
        <w:t>Análisis e Identificación</w:t>
      </w:r>
    </w:p>
    <w:p w:rsidR="00315D2C" w:rsidRPr="00096AE3" w:rsidRDefault="00FB42E0" w:rsidP="00096AE3">
      <w:pPr>
        <w:pStyle w:val="Ttulo1"/>
        <w:numPr>
          <w:ilvl w:val="0"/>
          <w:numId w:val="34"/>
        </w:numPr>
        <w:jc w:val="both"/>
        <w:rPr>
          <w:rFonts w:ascii="Consolas" w:hAnsi="Consolas"/>
        </w:rPr>
      </w:pPr>
      <w:r w:rsidRPr="00096AE3">
        <w:rPr>
          <w:rFonts w:ascii="Consolas" w:hAnsi="Consolas"/>
        </w:rPr>
        <w:t>Módulos</w:t>
      </w:r>
      <w:r w:rsidR="00315D2C" w:rsidRPr="00096AE3">
        <w:rPr>
          <w:rFonts w:ascii="Consolas" w:hAnsi="Consolas"/>
        </w:rPr>
        <w:t xml:space="preserve"> de administración</w:t>
      </w:r>
      <w:r w:rsidRPr="00096AE3">
        <w:rPr>
          <w:rFonts w:ascii="Consolas" w:hAnsi="Consolas"/>
        </w:rPr>
        <w:t xml:space="preserve"> (interfaces)</w:t>
      </w:r>
    </w:p>
    <w:p w:rsidR="00FE4997" w:rsidRPr="00096AE3" w:rsidRDefault="002730DB" w:rsidP="00096AE3">
      <w:pPr>
        <w:pStyle w:val="Ttulo2"/>
        <w:numPr>
          <w:ilvl w:val="0"/>
          <w:numId w:val="5"/>
        </w:numPr>
        <w:jc w:val="both"/>
        <w:rPr>
          <w:rFonts w:ascii="Consolas" w:hAnsi="Consolas"/>
        </w:rPr>
      </w:pPr>
      <w:r w:rsidRPr="00096AE3">
        <w:rPr>
          <w:rFonts w:ascii="Consolas" w:hAnsi="Consolas"/>
        </w:rPr>
        <w:t>Administrador</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2730DB" w:rsidRPr="00096AE3" w:rsidRDefault="002730DB" w:rsidP="00096AE3">
      <w:pPr>
        <w:pStyle w:val="Ttulo4"/>
        <w:jc w:val="both"/>
        <w:rPr>
          <w:rFonts w:ascii="Consolas" w:hAnsi="Consolas"/>
        </w:rPr>
      </w:pPr>
      <w:r w:rsidRPr="00096AE3">
        <w:rPr>
          <w:rFonts w:ascii="Consolas" w:hAnsi="Consolas"/>
        </w:rPr>
        <w:t>Acceso a borrar, agregar y modificar usuarios (Secretaria, Alumno, Paciente y Tesorero)</w:t>
      </w:r>
    </w:p>
    <w:p w:rsidR="002730DB" w:rsidRPr="00096AE3" w:rsidRDefault="002730DB" w:rsidP="00096AE3">
      <w:pPr>
        <w:pStyle w:val="Ttulo4"/>
        <w:jc w:val="both"/>
        <w:rPr>
          <w:rFonts w:ascii="Consolas" w:hAnsi="Consolas"/>
        </w:rPr>
      </w:pPr>
      <w:r w:rsidRPr="00096AE3">
        <w:rPr>
          <w:rFonts w:ascii="Consolas" w:hAnsi="Consolas"/>
        </w:rPr>
        <w:t>Acceso a borrar, agregar y modificar inventario (insumos) (</w:t>
      </w:r>
      <w:r w:rsidRPr="00096AE3">
        <w:rPr>
          <w:rFonts w:ascii="Consolas" w:hAnsi="Consolas"/>
          <w:i/>
          <w:strike/>
        </w:rPr>
        <w:t>Estos también podrían clasificarse por tipos</w:t>
      </w:r>
      <w:r w:rsidRPr="00096AE3">
        <w:rPr>
          <w:rFonts w:ascii="Consolas" w:hAnsi="Consolas"/>
        </w:rPr>
        <w:t>)</w:t>
      </w:r>
    </w:p>
    <w:p w:rsidR="00533BD0" w:rsidRPr="00096AE3" w:rsidRDefault="002730DB" w:rsidP="00096AE3">
      <w:pPr>
        <w:pStyle w:val="Ttulo4"/>
        <w:jc w:val="both"/>
        <w:rPr>
          <w:rFonts w:ascii="Consolas" w:hAnsi="Consolas"/>
        </w:rPr>
      </w:pPr>
      <w:r w:rsidRPr="00096AE3">
        <w:rPr>
          <w:rFonts w:ascii="Consolas" w:hAnsi="Consolas"/>
        </w:rPr>
        <w:t xml:space="preserve">Acceso a borrar, agregar y modificar servicios (Estéticos y de Salud </w:t>
      </w:r>
      <w:r w:rsidRPr="00096AE3">
        <w:rPr>
          <w:rFonts w:ascii="Consolas" w:hAnsi="Consolas"/>
          <w:strike/>
        </w:rPr>
        <w:t>y especialidad</w:t>
      </w:r>
      <w:r w:rsidRPr="00096AE3">
        <w:rPr>
          <w:rFonts w:ascii="Consolas" w:hAnsi="Consolas"/>
        </w:rPr>
        <w:t>)</w:t>
      </w:r>
    </w:p>
    <w:p w:rsidR="00533BD0" w:rsidRPr="00096AE3" w:rsidRDefault="00533BD0" w:rsidP="00096AE3">
      <w:pPr>
        <w:pStyle w:val="Ttulo4"/>
        <w:jc w:val="both"/>
        <w:rPr>
          <w:rFonts w:ascii="Consolas" w:hAnsi="Consolas"/>
          <w:strike/>
        </w:rPr>
      </w:pPr>
      <w:r w:rsidRPr="00096AE3">
        <w:rPr>
          <w:rFonts w:ascii="Consolas" w:hAnsi="Consolas"/>
          <w:strike/>
        </w:rPr>
        <w:t>Acceso a modu</w:t>
      </w:r>
      <w:r w:rsidR="00824FA6" w:rsidRPr="00096AE3">
        <w:rPr>
          <w:rFonts w:ascii="Consolas" w:hAnsi="Consolas"/>
          <w:strike/>
        </w:rPr>
        <w:t>lo bandeja de entrada</w:t>
      </w:r>
    </w:p>
    <w:p w:rsidR="002730DB" w:rsidRPr="00096AE3" w:rsidRDefault="00824FA6" w:rsidP="00096AE3">
      <w:pPr>
        <w:pStyle w:val="Ttulo4"/>
        <w:jc w:val="both"/>
        <w:rPr>
          <w:rFonts w:ascii="Consolas" w:hAnsi="Consolas"/>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a otros usuarios</w:t>
      </w:r>
    </w:p>
    <w:p w:rsidR="002730DB" w:rsidRPr="00096AE3" w:rsidRDefault="002730DB" w:rsidP="00096AE3">
      <w:pPr>
        <w:pStyle w:val="Ttulo4"/>
        <w:numPr>
          <w:ilvl w:val="0"/>
          <w:numId w:val="0"/>
        </w:numPr>
        <w:ind w:left="1797" w:hanging="357"/>
        <w:jc w:val="both"/>
        <w:rPr>
          <w:rFonts w:ascii="Consolas" w:hAnsi="Consolas"/>
        </w:rPr>
      </w:pPr>
    </w:p>
    <w:p w:rsidR="00315D2C" w:rsidRPr="00096AE3" w:rsidRDefault="002730DB" w:rsidP="00096AE3">
      <w:pPr>
        <w:pStyle w:val="Ttulo2"/>
        <w:numPr>
          <w:ilvl w:val="0"/>
          <w:numId w:val="5"/>
        </w:numPr>
        <w:jc w:val="both"/>
        <w:rPr>
          <w:rFonts w:ascii="Consolas" w:hAnsi="Consolas"/>
        </w:rPr>
      </w:pPr>
      <w:r w:rsidRPr="00096AE3">
        <w:rPr>
          <w:rFonts w:ascii="Consolas" w:hAnsi="Consolas"/>
        </w:rPr>
        <w:t>Finanzas</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7D4BE7" w:rsidRPr="00096AE3" w:rsidRDefault="007D4BE7" w:rsidP="00096AE3">
      <w:pPr>
        <w:pStyle w:val="Ttulo4"/>
        <w:ind w:left="1800"/>
        <w:jc w:val="both"/>
        <w:rPr>
          <w:rFonts w:ascii="Consolas" w:hAnsi="Consolas"/>
        </w:rPr>
      </w:pPr>
      <w:r w:rsidRPr="00096AE3">
        <w:rPr>
          <w:rFonts w:ascii="Consolas" w:hAnsi="Consolas"/>
        </w:rPr>
        <w:t>Acceso a gestión financiera (egresos, ingresos y fondo)</w:t>
      </w:r>
    </w:p>
    <w:p w:rsidR="00315D2C" w:rsidRPr="00096AE3" w:rsidRDefault="00315D2C" w:rsidP="00096AE3">
      <w:pPr>
        <w:pStyle w:val="Ttulo4"/>
        <w:ind w:left="1800"/>
        <w:jc w:val="both"/>
        <w:rPr>
          <w:rFonts w:ascii="Consolas" w:hAnsi="Consolas"/>
        </w:rPr>
      </w:pPr>
      <w:r w:rsidRPr="00096AE3">
        <w:rPr>
          <w:rFonts w:ascii="Consolas" w:hAnsi="Consolas"/>
        </w:rPr>
        <w:t>Acceso a n° de atendidos por fecha</w:t>
      </w:r>
    </w:p>
    <w:p w:rsidR="00315D2C" w:rsidRPr="00096AE3" w:rsidRDefault="00315D2C" w:rsidP="00096AE3">
      <w:pPr>
        <w:pStyle w:val="Ttulo4"/>
        <w:ind w:left="1800"/>
        <w:jc w:val="both"/>
        <w:rPr>
          <w:rFonts w:ascii="Consolas" w:hAnsi="Consolas"/>
        </w:rPr>
      </w:pPr>
      <w:r w:rsidRPr="00096AE3">
        <w:rPr>
          <w:rFonts w:ascii="Consolas" w:hAnsi="Consolas"/>
        </w:rPr>
        <w:t>Acceso al inventario de insumos (y sus costes)</w:t>
      </w:r>
    </w:p>
    <w:p w:rsidR="00824FA6" w:rsidRPr="00096AE3" w:rsidRDefault="00315D2C" w:rsidP="00096AE3">
      <w:pPr>
        <w:pStyle w:val="Ttulo4"/>
        <w:ind w:left="1800"/>
        <w:jc w:val="both"/>
        <w:rPr>
          <w:rFonts w:ascii="Consolas" w:hAnsi="Consolas"/>
          <w:i/>
          <w:strike/>
        </w:rPr>
      </w:pPr>
      <w:r w:rsidRPr="00096AE3">
        <w:rPr>
          <w:rFonts w:ascii="Consolas" w:hAnsi="Consolas"/>
        </w:rPr>
        <w:t>Acceso a recaudaciones por fecha</w:t>
      </w:r>
    </w:p>
    <w:p w:rsidR="00824FA6" w:rsidRPr="00096AE3" w:rsidRDefault="00824FA6" w:rsidP="00096AE3">
      <w:pPr>
        <w:pStyle w:val="Ttulo4"/>
        <w:jc w:val="both"/>
        <w:rPr>
          <w:rFonts w:ascii="Consolas" w:hAnsi="Consolas"/>
          <w:strike/>
        </w:rPr>
      </w:pPr>
      <w:r w:rsidRPr="00096AE3">
        <w:rPr>
          <w:rFonts w:ascii="Consolas" w:hAnsi="Consolas"/>
          <w:strike/>
        </w:rPr>
        <w:t>Acceso a modulo bandeja de entrada</w:t>
      </w:r>
    </w:p>
    <w:p w:rsidR="00824FA6" w:rsidRPr="00096AE3" w:rsidRDefault="00824FA6" w:rsidP="00096AE3">
      <w:pPr>
        <w:pStyle w:val="Ttulo4"/>
        <w:ind w:left="1800"/>
        <w:jc w:val="both"/>
        <w:rPr>
          <w:rFonts w:ascii="Consolas" w:hAnsi="Consolas"/>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(hacía administrador)</w:t>
      </w:r>
    </w:p>
    <w:p w:rsidR="00824FA6" w:rsidRPr="00096AE3" w:rsidRDefault="00824FA6" w:rsidP="00096AE3">
      <w:pPr>
        <w:pStyle w:val="Ttulo5"/>
        <w:ind w:left="723" w:firstLine="720"/>
        <w:jc w:val="both"/>
        <w:rPr>
          <w:rFonts w:ascii="Consolas" w:hAnsi="Consolas"/>
          <w:i/>
          <w:strike/>
        </w:rPr>
      </w:pPr>
      <w:r w:rsidRPr="00096AE3">
        <w:rPr>
          <w:rFonts w:ascii="Consolas" w:hAnsi="Consolas"/>
          <w:i/>
          <w:strike/>
        </w:rPr>
        <w:t>(De ser posible, entregar datos mediante gráficos)</w:t>
      </w:r>
    </w:p>
    <w:p w:rsidR="00B2719D" w:rsidRPr="00096AE3" w:rsidRDefault="00B2719D" w:rsidP="00096AE3">
      <w:pPr>
        <w:jc w:val="both"/>
        <w:rPr>
          <w:rFonts w:ascii="Consolas" w:hAnsi="Consolas"/>
        </w:rPr>
      </w:pPr>
    </w:p>
    <w:p w:rsidR="00315D2C" w:rsidRPr="00096AE3" w:rsidRDefault="00315D2C" w:rsidP="00096AE3">
      <w:pPr>
        <w:pStyle w:val="Ttulo2"/>
        <w:numPr>
          <w:ilvl w:val="0"/>
          <w:numId w:val="5"/>
        </w:numPr>
        <w:jc w:val="both"/>
        <w:rPr>
          <w:rFonts w:ascii="Consolas" w:hAnsi="Consolas"/>
        </w:rPr>
      </w:pPr>
      <w:r w:rsidRPr="00096AE3">
        <w:rPr>
          <w:rFonts w:ascii="Consolas" w:hAnsi="Consolas"/>
        </w:rPr>
        <w:t>Secretaria</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315D2C" w:rsidRPr="00096AE3" w:rsidRDefault="00315D2C" w:rsidP="00096AE3">
      <w:pPr>
        <w:pStyle w:val="Ttulo4"/>
        <w:ind w:left="1800"/>
        <w:jc w:val="both"/>
        <w:rPr>
          <w:rFonts w:ascii="Consolas" w:hAnsi="Consolas"/>
        </w:rPr>
      </w:pPr>
      <w:r w:rsidRPr="00096AE3">
        <w:rPr>
          <w:rFonts w:ascii="Consolas" w:hAnsi="Consolas"/>
        </w:rPr>
        <w:t>Acceso a calendario Alumnos y Pacientes</w:t>
      </w:r>
    </w:p>
    <w:p w:rsidR="00824FA6" w:rsidRPr="00096AE3" w:rsidRDefault="00315D2C" w:rsidP="00096AE3">
      <w:pPr>
        <w:pStyle w:val="Ttulo4"/>
        <w:ind w:left="1800"/>
        <w:jc w:val="both"/>
        <w:rPr>
          <w:rFonts w:ascii="Consolas" w:hAnsi="Consolas"/>
          <w:i/>
          <w:strike/>
        </w:rPr>
      </w:pPr>
      <w:r w:rsidRPr="00096AE3">
        <w:rPr>
          <w:rFonts w:ascii="Consolas" w:hAnsi="Consolas"/>
        </w:rPr>
        <w:t xml:space="preserve">Acceso a </w:t>
      </w:r>
      <w:r w:rsidR="00FB42E0" w:rsidRPr="00096AE3">
        <w:rPr>
          <w:rFonts w:ascii="Consolas" w:hAnsi="Consolas"/>
        </w:rPr>
        <w:t>modulo</w:t>
      </w:r>
      <w:r w:rsidRPr="00096AE3">
        <w:rPr>
          <w:rFonts w:ascii="Consolas" w:hAnsi="Consolas"/>
        </w:rPr>
        <w:t xml:space="preserve"> </w:t>
      </w:r>
      <w:r w:rsidR="004B65BB" w:rsidRPr="00096AE3">
        <w:rPr>
          <w:rFonts w:ascii="Consolas" w:hAnsi="Consolas"/>
        </w:rPr>
        <w:t>T</w:t>
      </w:r>
      <w:r w:rsidRPr="00096AE3">
        <w:rPr>
          <w:rFonts w:ascii="Consolas" w:hAnsi="Consolas"/>
        </w:rPr>
        <w:t>oma de hora</w:t>
      </w:r>
    </w:p>
    <w:p w:rsidR="00824FA6" w:rsidRPr="00096AE3" w:rsidRDefault="00824FA6" w:rsidP="00096AE3">
      <w:pPr>
        <w:pStyle w:val="Ttulo4"/>
        <w:jc w:val="both"/>
        <w:rPr>
          <w:rFonts w:ascii="Consolas" w:hAnsi="Consolas"/>
          <w:strike/>
        </w:rPr>
      </w:pPr>
      <w:r w:rsidRPr="00096AE3">
        <w:rPr>
          <w:rFonts w:ascii="Consolas" w:hAnsi="Consolas"/>
          <w:strike/>
        </w:rPr>
        <w:t>Acceso a modulo bandeja de entrada</w:t>
      </w:r>
    </w:p>
    <w:p w:rsidR="00315D2C" w:rsidRPr="00096AE3" w:rsidRDefault="00824FA6" w:rsidP="00096AE3">
      <w:pPr>
        <w:pStyle w:val="Ttulo4"/>
        <w:jc w:val="both"/>
        <w:rPr>
          <w:rFonts w:ascii="Consolas" w:hAnsi="Consolas"/>
          <w:strike/>
        </w:rPr>
      </w:pPr>
      <w:r w:rsidRPr="00096AE3">
        <w:rPr>
          <w:rFonts w:ascii="Consolas" w:hAnsi="Consolas"/>
          <w:strike/>
        </w:rPr>
        <w:t xml:space="preserve">Acceso a </w:t>
      </w:r>
      <w:proofErr w:type="spellStart"/>
      <w:r w:rsidRPr="00096AE3">
        <w:rPr>
          <w:rFonts w:ascii="Consolas" w:hAnsi="Consolas"/>
          <w:strike/>
        </w:rPr>
        <w:t>modulo</w:t>
      </w:r>
      <w:proofErr w:type="spellEnd"/>
      <w:r w:rsidRPr="00096AE3">
        <w:rPr>
          <w:rFonts w:ascii="Consolas" w:hAnsi="Consolas"/>
          <w:strike/>
        </w:rPr>
        <w:t xml:space="preserve"> de mensajería (hacía alumnos y pacientes)</w:t>
      </w:r>
    </w:p>
    <w:p w:rsidR="002730DB" w:rsidRPr="00096AE3" w:rsidRDefault="002730DB" w:rsidP="00096AE3">
      <w:pPr>
        <w:jc w:val="both"/>
        <w:rPr>
          <w:rFonts w:ascii="Consolas" w:hAnsi="Consolas"/>
        </w:rPr>
      </w:pPr>
    </w:p>
    <w:p w:rsidR="002730DB" w:rsidRPr="00096AE3" w:rsidRDefault="002730DB" w:rsidP="00096AE3">
      <w:pPr>
        <w:pStyle w:val="Ttulo2"/>
        <w:jc w:val="both"/>
        <w:rPr>
          <w:rFonts w:ascii="Consolas" w:hAnsi="Consolas"/>
        </w:rPr>
      </w:pPr>
      <w:r w:rsidRPr="00096AE3">
        <w:rPr>
          <w:rFonts w:ascii="Consolas" w:hAnsi="Consolas"/>
        </w:rPr>
        <w:t>Tutor</w:t>
      </w:r>
    </w:p>
    <w:p w:rsidR="007D4BE7" w:rsidRPr="00096AE3" w:rsidRDefault="007D4BE7" w:rsidP="00096AE3">
      <w:pPr>
        <w:pStyle w:val="Ttulo4"/>
        <w:ind w:left="1800"/>
        <w:jc w:val="both"/>
        <w:rPr>
          <w:rFonts w:ascii="Consolas" w:hAnsi="Consolas"/>
        </w:rPr>
      </w:pPr>
      <w:r w:rsidRPr="00096AE3">
        <w:rPr>
          <w:rFonts w:ascii="Consolas" w:hAnsi="Consolas"/>
        </w:rPr>
        <w:t xml:space="preserve">Acceso a datos personales básicos </w:t>
      </w:r>
      <w:r w:rsidR="001779F9" w:rsidRPr="00096AE3">
        <w:rPr>
          <w:rFonts w:ascii="Consolas" w:hAnsi="Consolas"/>
        </w:rPr>
        <w:t>propios</w:t>
      </w:r>
    </w:p>
    <w:p w:rsidR="00533BD0" w:rsidRPr="00096AE3" w:rsidRDefault="00533BD0" w:rsidP="00096AE3">
      <w:pPr>
        <w:pStyle w:val="Ttulo4"/>
        <w:jc w:val="both"/>
        <w:rPr>
          <w:rFonts w:ascii="Consolas" w:hAnsi="Consolas"/>
        </w:rPr>
      </w:pPr>
      <w:r w:rsidRPr="00096AE3">
        <w:rPr>
          <w:rFonts w:ascii="Consolas" w:hAnsi="Consolas"/>
        </w:rPr>
        <w:t xml:space="preserve">Acceso a </w:t>
      </w:r>
      <w:r w:rsidR="001779F9" w:rsidRPr="00096AE3">
        <w:rPr>
          <w:rFonts w:ascii="Consolas" w:hAnsi="Consolas"/>
        </w:rPr>
        <w:t>historial de evaluaciones de los</w:t>
      </w:r>
      <w:r w:rsidRPr="00096AE3">
        <w:rPr>
          <w:rFonts w:ascii="Consolas" w:hAnsi="Consolas"/>
        </w:rPr>
        <w:t xml:space="preserve"> Alumnos de nivel</w:t>
      </w:r>
      <w:r w:rsidR="001779F9" w:rsidRPr="00096AE3">
        <w:rPr>
          <w:rFonts w:ascii="Consolas" w:hAnsi="Consolas"/>
        </w:rPr>
        <w:t xml:space="preserve"> propio</w:t>
      </w:r>
    </w:p>
    <w:p w:rsidR="00533BD0" w:rsidRPr="00096AE3" w:rsidRDefault="00533BD0" w:rsidP="00096AE3">
      <w:pPr>
        <w:pStyle w:val="Ttulo4"/>
        <w:jc w:val="both"/>
        <w:rPr>
          <w:rFonts w:ascii="Consolas" w:hAnsi="Consolas"/>
          <w:strike/>
        </w:rPr>
      </w:pPr>
      <w:r w:rsidRPr="00096AE3">
        <w:rPr>
          <w:rFonts w:ascii="Consolas" w:hAnsi="Consolas"/>
          <w:strike/>
        </w:rPr>
        <w:t xml:space="preserve">Acceso a modulo </w:t>
      </w:r>
      <w:r w:rsidR="001779F9" w:rsidRPr="00096AE3">
        <w:rPr>
          <w:rFonts w:ascii="Consolas" w:hAnsi="Consolas"/>
          <w:strike/>
        </w:rPr>
        <w:t>bandeja de entrada</w:t>
      </w:r>
    </w:p>
    <w:p w:rsidR="00F33DF7" w:rsidRPr="00096AE3" w:rsidRDefault="00533BD0" w:rsidP="00096AE3">
      <w:pPr>
        <w:pStyle w:val="Ttulo4"/>
        <w:jc w:val="both"/>
        <w:rPr>
          <w:rFonts w:ascii="Consolas" w:hAnsi="Consolas"/>
          <w:strike/>
        </w:rPr>
      </w:pPr>
      <w:r w:rsidRPr="00096AE3">
        <w:rPr>
          <w:rFonts w:ascii="Consolas" w:hAnsi="Consolas"/>
          <w:strike/>
        </w:rPr>
        <w:t xml:space="preserve">Acceso a </w:t>
      </w:r>
      <w:r w:rsidR="001779F9" w:rsidRPr="00096AE3">
        <w:rPr>
          <w:rFonts w:ascii="Consolas" w:hAnsi="Consolas"/>
          <w:strike/>
        </w:rPr>
        <w:t>m</w:t>
      </w:r>
      <w:r w:rsidRPr="00096AE3">
        <w:rPr>
          <w:rFonts w:ascii="Consolas" w:hAnsi="Consolas"/>
          <w:strike/>
        </w:rPr>
        <w:t>ensajería (a Alumnos de nivel)</w:t>
      </w:r>
    </w:p>
    <w:p w:rsidR="00533BD0" w:rsidRPr="00096AE3" w:rsidRDefault="00533BD0" w:rsidP="00096AE3">
      <w:pPr>
        <w:jc w:val="both"/>
        <w:rPr>
          <w:rFonts w:ascii="Consolas" w:hAnsi="Consolas"/>
        </w:rPr>
      </w:pPr>
    </w:p>
    <w:p w:rsidR="001779F9" w:rsidRPr="00096AE3" w:rsidRDefault="001779F9" w:rsidP="00096AE3">
      <w:pPr>
        <w:jc w:val="both"/>
        <w:rPr>
          <w:rFonts w:ascii="Consolas" w:hAnsi="Consolas"/>
        </w:rPr>
      </w:pPr>
    </w:p>
    <w:p w:rsidR="00315D2C" w:rsidRPr="00096AE3" w:rsidRDefault="002730DB" w:rsidP="00096AE3">
      <w:pPr>
        <w:pStyle w:val="Ttulo2"/>
        <w:jc w:val="both"/>
        <w:rPr>
          <w:rFonts w:ascii="Consolas" w:hAnsi="Consolas"/>
        </w:rPr>
      </w:pPr>
      <w:r w:rsidRPr="00096AE3">
        <w:rPr>
          <w:rFonts w:ascii="Consolas" w:hAnsi="Consolas"/>
        </w:rPr>
        <w:lastRenderedPageBreak/>
        <w:t>Alumno</w:t>
      </w:r>
    </w:p>
    <w:p w:rsidR="001779F9" w:rsidRPr="00096AE3" w:rsidRDefault="00315D2C" w:rsidP="00096AE3">
      <w:pPr>
        <w:pStyle w:val="Ttulo4"/>
        <w:ind w:left="1800"/>
        <w:jc w:val="both"/>
        <w:rPr>
          <w:rFonts w:ascii="Consolas" w:hAnsi="Consolas"/>
        </w:rPr>
      </w:pPr>
      <w:r w:rsidRPr="00096AE3">
        <w:rPr>
          <w:rFonts w:ascii="Consolas" w:hAnsi="Consolas"/>
        </w:rPr>
        <w:t>Acceso a datos y calendario propio</w:t>
      </w:r>
    </w:p>
    <w:p w:rsidR="001779F9" w:rsidRPr="00096AE3" w:rsidRDefault="001779F9" w:rsidP="00096AE3">
      <w:pPr>
        <w:pStyle w:val="Ttulo4"/>
        <w:ind w:left="1800"/>
        <w:jc w:val="both"/>
        <w:rPr>
          <w:rFonts w:ascii="Consolas" w:hAnsi="Consolas"/>
        </w:rPr>
      </w:pPr>
      <w:r w:rsidRPr="00096AE3">
        <w:rPr>
          <w:rFonts w:ascii="Consolas" w:hAnsi="Consolas"/>
        </w:rPr>
        <w:t>Acceso a historial de evaluación propio</w:t>
      </w:r>
    </w:p>
    <w:p w:rsidR="001779F9" w:rsidRPr="00096AE3" w:rsidRDefault="001779F9" w:rsidP="00096AE3">
      <w:pPr>
        <w:pStyle w:val="Ttulo4"/>
        <w:ind w:left="1800"/>
        <w:jc w:val="both"/>
        <w:rPr>
          <w:rFonts w:ascii="Consolas" w:hAnsi="Consolas"/>
          <w:strike/>
        </w:rPr>
      </w:pPr>
      <w:r w:rsidRPr="00096AE3">
        <w:rPr>
          <w:rFonts w:ascii="Consolas" w:hAnsi="Consolas"/>
          <w:strike/>
        </w:rPr>
        <w:t>Acceso a hoja de evaluación de pacientes</w:t>
      </w:r>
    </w:p>
    <w:p w:rsidR="001779F9" w:rsidRPr="00096AE3" w:rsidRDefault="001779F9" w:rsidP="00096AE3">
      <w:pPr>
        <w:pStyle w:val="Ttulo4"/>
        <w:jc w:val="both"/>
        <w:rPr>
          <w:rFonts w:ascii="Consolas" w:hAnsi="Consolas"/>
          <w:strike/>
        </w:rPr>
      </w:pPr>
      <w:r w:rsidRPr="00096AE3">
        <w:rPr>
          <w:rFonts w:ascii="Consolas" w:hAnsi="Consolas"/>
          <w:strike/>
        </w:rPr>
        <w:t>Acceso a modulo bandeja de entrada</w:t>
      </w:r>
    </w:p>
    <w:p w:rsidR="00315D2C" w:rsidRPr="00096AE3" w:rsidRDefault="001779F9" w:rsidP="00096AE3">
      <w:pPr>
        <w:pStyle w:val="Ttulo4"/>
        <w:jc w:val="both"/>
        <w:rPr>
          <w:rFonts w:ascii="Consolas" w:hAnsi="Consolas"/>
          <w:strike/>
        </w:rPr>
      </w:pPr>
      <w:r w:rsidRPr="00096AE3">
        <w:rPr>
          <w:rFonts w:ascii="Consolas" w:hAnsi="Consolas"/>
          <w:strike/>
        </w:rPr>
        <w:t>Acceso a Mensajería (hacía pacientes y tutor)</w:t>
      </w:r>
    </w:p>
    <w:p w:rsidR="002730DB" w:rsidRPr="00096AE3" w:rsidRDefault="002730DB" w:rsidP="00096AE3">
      <w:pPr>
        <w:jc w:val="both"/>
        <w:rPr>
          <w:rFonts w:ascii="Consolas" w:hAnsi="Consolas"/>
        </w:rPr>
      </w:pPr>
    </w:p>
    <w:p w:rsidR="00315D2C" w:rsidRPr="00096AE3" w:rsidRDefault="00315D2C" w:rsidP="00096AE3">
      <w:pPr>
        <w:pStyle w:val="Ttulo2"/>
        <w:jc w:val="both"/>
        <w:rPr>
          <w:rFonts w:ascii="Consolas" w:hAnsi="Consolas"/>
        </w:rPr>
      </w:pPr>
      <w:r w:rsidRPr="00096AE3">
        <w:rPr>
          <w:rFonts w:ascii="Consolas" w:hAnsi="Consolas"/>
        </w:rPr>
        <w:t>Paciente</w:t>
      </w:r>
    </w:p>
    <w:p w:rsidR="00315D2C" w:rsidRPr="00096AE3" w:rsidRDefault="00315D2C" w:rsidP="00096AE3">
      <w:pPr>
        <w:pStyle w:val="Ttulo4"/>
        <w:ind w:left="1800"/>
        <w:jc w:val="both"/>
        <w:rPr>
          <w:rFonts w:ascii="Consolas" w:hAnsi="Consolas"/>
        </w:rPr>
      </w:pPr>
      <w:r w:rsidRPr="00096AE3">
        <w:rPr>
          <w:rFonts w:ascii="Consolas" w:hAnsi="Consolas"/>
        </w:rPr>
        <w:t xml:space="preserve">Acceso a </w:t>
      </w:r>
      <w:r w:rsidR="00FB42E0" w:rsidRPr="00096AE3">
        <w:rPr>
          <w:rFonts w:ascii="Consolas" w:hAnsi="Consolas"/>
        </w:rPr>
        <w:t>modulo</w:t>
      </w:r>
      <w:r w:rsidRPr="00096AE3">
        <w:rPr>
          <w:rFonts w:ascii="Consolas" w:hAnsi="Consolas"/>
        </w:rPr>
        <w:t xml:space="preserve"> Toma de hora</w:t>
      </w:r>
    </w:p>
    <w:p w:rsidR="001779F9" w:rsidRPr="00096AE3" w:rsidRDefault="00315D2C" w:rsidP="00096AE3">
      <w:pPr>
        <w:pStyle w:val="Ttulo4"/>
        <w:jc w:val="both"/>
        <w:rPr>
          <w:rFonts w:ascii="Consolas" w:hAnsi="Consolas"/>
        </w:rPr>
      </w:pPr>
      <w:r w:rsidRPr="00096AE3">
        <w:rPr>
          <w:rFonts w:ascii="Consolas" w:hAnsi="Consolas"/>
        </w:rPr>
        <w:t>Acceso a datos y calendario propio</w:t>
      </w:r>
    </w:p>
    <w:p w:rsidR="002730DB" w:rsidRPr="00096AE3" w:rsidRDefault="001779F9" w:rsidP="00096AE3">
      <w:pPr>
        <w:pStyle w:val="Ttulo4"/>
        <w:jc w:val="both"/>
        <w:rPr>
          <w:rFonts w:ascii="Consolas" w:hAnsi="Consolas"/>
          <w:strike/>
        </w:rPr>
      </w:pPr>
      <w:r w:rsidRPr="00096AE3">
        <w:rPr>
          <w:rFonts w:ascii="Consolas" w:hAnsi="Consolas"/>
          <w:strike/>
        </w:rPr>
        <w:t>Acceso a modulo bandeja de entrada</w:t>
      </w:r>
    </w:p>
    <w:p w:rsidR="001779F9" w:rsidRPr="00096AE3" w:rsidRDefault="001779F9" w:rsidP="00096AE3">
      <w:pPr>
        <w:jc w:val="both"/>
        <w:rPr>
          <w:rFonts w:ascii="Consolas" w:hAnsi="Consolas"/>
        </w:rPr>
      </w:pPr>
    </w:p>
    <w:p w:rsidR="00315D2C" w:rsidRPr="00096AE3" w:rsidRDefault="00315D2C" w:rsidP="00096AE3">
      <w:pPr>
        <w:pStyle w:val="Ttulo2"/>
        <w:jc w:val="both"/>
        <w:rPr>
          <w:rFonts w:ascii="Consolas" w:hAnsi="Consolas"/>
        </w:rPr>
      </w:pPr>
      <w:r w:rsidRPr="00096AE3">
        <w:rPr>
          <w:rFonts w:ascii="Consolas" w:hAnsi="Consolas"/>
        </w:rPr>
        <w:t>Toma de hora</w:t>
      </w:r>
    </w:p>
    <w:p w:rsidR="00315D2C" w:rsidRPr="00096AE3" w:rsidRDefault="00315D2C" w:rsidP="00096AE3">
      <w:pPr>
        <w:pStyle w:val="Ttulo4"/>
        <w:ind w:left="1800"/>
        <w:jc w:val="both"/>
        <w:rPr>
          <w:rFonts w:ascii="Consolas" w:hAnsi="Consolas"/>
        </w:rPr>
      </w:pPr>
      <w:r w:rsidRPr="00096AE3">
        <w:rPr>
          <w:rFonts w:ascii="Consolas" w:hAnsi="Consolas"/>
        </w:rPr>
        <w:t>Formulario</w:t>
      </w:r>
    </w:p>
    <w:p w:rsidR="00315D2C" w:rsidRPr="00096AE3" w:rsidRDefault="00315D2C" w:rsidP="00096AE3">
      <w:pPr>
        <w:pStyle w:val="Ttulo6"/>
        <w:ind w:left="2160"/>
        <w:jc w:val="both"/>
        <w:rPr>
          <w:rFonts w:ascii="Consolas" w:hAnsi="Consolas"/>
        </w:rPr>
      </w:pPr>
      <w:r w:rsidRPr="00096AE3">
        <w:rPr>
          <w:rFonts w:ascii="Consolas" w:hAnsi="Consolas"/>
        </w:rPr>
        <w:t xml:space="preserve">Seleccionar </w:t>
      </w:r>
      <w:r w:rsidR="001779F9" w:rsidRPr="00096AE3">
        <w:rPr>
          <w:rFonts w:ascii="Consolas" w:hAnsi="Consolas"/>
        </w:rPr>
        <w:t xml:space="preserve">tipo de consulta y horario. Alumno </w:t>
      </w:r>
      <w:proofErr w:type="spellStart"/>
      <w:r w:rsidR="001779F9" w:rsidRPr="00096AE3">
        <w:rPr>
          <w:rFonts w:ascii="Consolas" w:hAnsi="Consolas"/>
        </w:rPr>
        <w:t>rnd</w:t>
      </w:r>
      <w:proofErr w:type="spellEnd"/>
      <w:r w:rsidR="001779F9" w:rsidRPr="00096AE3">
        <w:rPr>
          <w:rFonts w:ascii="Consolas" w:hAnsi="Consolas"/>
        </w:rPr>
        <w:t xml:space="preserve"> de </w:t>
      </w:r>
      <w:proofErr w:type="spellStart"/>
      <w:r w:rsidR="001779F9" w:rsidRPr="00096AE3">
        <w:rPr>
          <w:rFonts w:ascii="Consolas" w:hAnsi="Consolas"/>
        </w:rPr>
        <w:t>nvl</w:t>
      </w:r>
      <w:proofErr w:type="spellEnd"/>
      <w:r w:rsidRPr="00096AE3">
        <w:rPr>
          <w:rFonts w:ascii="Consolas" w:hAnsi="Consolas"/>
        </w:rPr>
        <w:br/>
        <w:t>Ingresar datos personales.</w:t>
      </w:r>
    </w:p>
    <w:p w:rsidR="001779F9" w:rsidRPr="00096AE3" w:rsidRDefault="001779F9" w:rsidP="00096AE3">
      <w:pPr>
        <w:jc w:val="both"/>
        <w:rPr>
          <w:rFonts w:ascii="Consolas" w:hAnsi="Consolas"/>
        </w:rPr>
      </w:pPr>
    </w:p>
    <w:p w:rsidR="001779F9" w:rsidRPr="00096AE3" w:rsidRDefault="001779F9" w:rsidP="00096AE3">
      <w:pPr>
        <w:pStyle w:val="Ttulo2"/>
        <w:jc w:val="both"/>
        <w:rPr>
          <w:rFonts w:ascii="Consolas" w:hAnsi="Consolas"/>
        </w:rPr>
      </w:pPr>
      <w:r w:rsidRPr="00096AE3">
        <w:rPr>
          <w:rFonts w:ascii="Consolas" w:hAnsi="Consolas"/>
        </w:rPr>
        <w:t>Pago</w:t>
      </w:r>
    </w:p>
    <w:p w:rsidR="007E0EF4" w:rsidRPr="00096AE3" w:rsidRDefault="007E0EF4" w:rsidP="00096AE3">
      <w:pPr>
        <w:pStyle w:val="Ttulo4"/>
        <w:jc w:val="both"/>
        <w:rPr>
          <w:rFonts w:ascii="Consolas" w:hAnsi="Consolas"/>
        </w:rPr>
      </w:pPr>
      <w:r w:rsidRPr="00096AE3">
        <w:rPr>
          <w:rFonts w:ascii="Consolas" w:hAnsi="Consolas"/>
        </w:rPr>
        <w:t>Pago mediante vale</w:t>
      </w:r>
    </w:p>
    <w:p w:rsidR="007E0EF4" w:rsidRPr="00096AE3" w:rsidRDefault="007E0EF4" w:rsidP="00096AE3">
      <w:pPr>
        <w:pStyle w:val="Ttulo4"/>
        <w:jc w:val="both"/>
        <w:rPr>
          <w:rFonts w:ascii="Consolas" w:hAnsi="Consolas"/>
        </w:rPr>
      </w:pPr>
      <w:r w:rsidRPr="00096AE3">
        <w:rPr>
          <w:rFonts w:ascii="Consolas" w:hAnsi="Consolas"/>
        </w:rPr>
        <w:t>Pago de deuda</w:t>
      </w:r>
    </w:p>
    <w:p w:rsidR="007E0EF4" w:rsidRPr="00096AE3" w:rsidRDefault="007E0EF4" w:rsidP="00096AE3">
      <w:pPr>
        <w:pStyle w:val="Ttulo4"/>
        <w:jc w:val="both"/>
        <w:rPr>
          <w:rFonts w:ascii="Consolas" w:hAnsi="Consolas"/>
        </w:rPr>
      </w:pPr>
      <w:r w:rsidRPr="00096AE3">
        <w:rPr>
          <w:rFonts w:ascii="Consolas" w:hAnsi="Consolas"/>
        </w:rPr>
        <w:t>Abonar deuda</w:t>
      </w:r>
    </w:p>
    <w:p w:rsidR="007E0EF4" w:rsidRPr="00096AE3" w:rsidRDefault="007E0EF4" w:rsidP="00096AE3">
      <w:pPr>
        <w:pStyle w:val="Ttulo4"/>
        <w:jc w:val="both"/>
        <w:rPr>
          <w:rFonts w:ascii="Consolas" w:hAnsi="Consolas"/>
        </w:rPr>
      </w:pPr>
      <w:r w:rsidRPr="00096AE3">
        <w:rPr>
          <w:rFonts w:ascii="Consolas" w:hAnsi="Consolas"/>
        </w:rPr>
        <w:t>Pago plataforma</w:t>
      </w:r>
    </w:p>
    <w:p w:rsidR="007E0EF4" w:rsidRPr="00096AE3" w:rsidRDefault="007E0EF4" w:rsidP="00096AE3">
      <w:pPr>
        <w:pStyle w:val="Ttulo4"/>
        <w:jc w:val="both"/>
        <w:rPr>
          <w:rFonts w:ascii="Consolas" w:hAnsi="Consolas"/>
        </w:rPr>
      </w:pPr>
      <w:r w:rsidRPr="00096AE3">
        <w:rPr>
          <w:rFonts w:ascii="Consolas" w:hAnsi="Consolas"/>
        </w:rPr>
        <w:t>Pago total</w:t>
      </w:r>
    </w:p>
    <w:p w:rsidR="007E0EF4" w:rsidRPr="00096AE3" w:rsidRDefault="007E0EF4" w:rsidP="00096AE3">
      <w:pPr>
        <w:pStyle w:val="Ttulo4"/>
        <w:jc w:val="both"/>
        <w:rPr>
          <w:rFonts w:ascii="Consolas" w:hAnsi="Consolas"/>
        </w:rPr>
      </w:pPr>
      <w:r w:rsidRPr="00096AE3">
        <w:rPr>
          <w:rFonts w:ascii="Consolas" w:hAnsi="Consolas"/>
        </w:rPr>
        <w:t>Abonar (Acumular deuda)</w:t>
      </w:r>
    </w:p>
    <w:p w:rsidR="007E0EF4" w:rsidRPr="00096AE3" w:rsidRDefault="007E0EF4" w:rsidP="00096AE3">
      <w:pPr>
        <w:pStyle w:val="Ttulo4"/>
        <w:jc w:val="both"/>
        <w:rPr>
          <w:rFonts w:ascii="Consolas" w:hAnsi="Consolas"/>
        </w:rPr>
      </w:pPr>
      <w:r w:rsidRPr="00096AE3">
        <w:rPr>
          <w:rFonts w:ascii="Consolas" w:hAnsi="Consolas"/>
        </w:rPr>
        <w:t>Aplicar Descuento</w:t>
      </w:r>
    </w:p>
    <w:p w:rsidR="007E0EF4" w:rsidRPr="00096AE3" w:rsidRDefault="007E0EF4" w:rsidP="00096AE3">
      <w:pPr>
        <w:pStyle w:val="Ttulo4"/>
        <w:jc w:val="both"/>
        <w:rPr>
          <w:rFonts w:ascii="Consolas" w:hAnsi="Consolas"/>
        </w:rPr>
      </w:pPr>
      <w:r w:rsidRPr="00096AE3">
        <w:rPr>
          <w:rFonts w:ascii="Consolas" w:hAnsi="Consolas"/>
        </w:rPr>
        <w:t>Dar boleta</w:t>
      </w:r>
    </w:p>
    <w:p w:rsidR="007E0EF4" w:rsidRPr="00096AE3" w:rsidRDefault="007E0EF4" w:rsidP="00096AE3">
      <w:pPr>
        <w:jc w:val="both"/>
        <w:rPr>
          <w:rFonts w:ascii="Consolas" w:hAnsi="Consolas"/>
        </w:rPr>
      </w:pPr>
    </w:p>
    <w:p w:rsidR="007E0EF4" w:rsidRPr="00096AE3" w:rsidRDefault="001779F9" w:rsidP="00096AE3">
      <w:pPr>
        <w:pStyle w:val="Ttulo2"/>
        <w:jc w:val="both"/>
        <w:rPr>
          <w:rFonts w:ascii="Consolas" w:hAnsi="Consolas"/>
        </w:rPr>
      </w:pPr>
      <w:r w:rsidRPr="00096AE3">
        <w:rPr>
          <w:rFonts w:ascii="Consolas" w:hAnsi="Consolas"/>
        </w:rPr>
        <w:t>Recaudador</w:t>
      </w:r>
    </w:p>
    <w:p w:rsidR="001779F9" w:rsidRPr="00096AE3" w:rsidRDefault="007E0EF4" w:rsidP="00096AE3">
      <w:pPr>
        <w:pStyle w:val="Ttulo4"/>
        <w:ind w:left="1800"/>
        <w:jc w:val="both"/>
        <w:rPr>
          <w:rFonts w:ascii="Consolas" w:hAnsi="Consolas"/>
        </w:rPr>
      </w:pPr>
      <w:r w:rsidRPr="00096AE3">
        <w:rPr>
          <w:rFonts w:ascii="Consolas" w:hAnsi="Consolas"/>
        </w:rPr>
        <w:t>Acceso a datos propios</w:t>
      </w:r>
    </w:p>
    <w:p w:rsidR="007E0EF4" w:rsidRPr="00096AE3" w:rsidRDefault="007E0EF4" w:rsidP="00096AE3">
      <w:pPr>
        <w:pStyle w:val="Ttulo4"/>
        <w:jc w:val="both"/>
        <w:rPr>
          <w:rFonts w:ascii="Consolas" w:hAnsi="Consolas"/>
        </w:rPr>
      </w:pPr>
      <w:r w:rsidRPr="00096AE3">
        <w:rPr>
          <w:rFonts w:ascii="Consolas" w:hAnsi="Consolas"/>
        </w:rPr>
        <w:t>Acceder a pago</w:t>
      </w:r>
    </w:p>
    <w:p w:rsidR="007E0EF4" w:rsidRPr="00096AE3" w:rsidRDefault="007E0EF4" w:rsidP="00096AE3">
      <w:pPr>
        <w:jc w:val="both"/>
        <w:rPr>
          <w:rFonts w:ascii="Consolas" w:hAnsi="Consolas"/>
        </w:rPr>
      </w:pPr>
    </w:p>
    <w:p w:rsidR="007E0EF4" w:rsidRPr="00096AE3" w:rsidRDefault="007E0EF4" w:rsidP="00096AE3">
      <w:pPr>
        <w:pStyle w:val="Ttulo2"/>
        <w:jc w:val="both"/>
        <w:rPr>
          <w:rFonts w:ascii="Consolas" w:hAnsi="Consolas"/>
          <w:strike/>
        </w:rPr>
      </w:pPr>
      <w:r w:rsidRPr="00096AE3">
        <w:rPr>
          <w:rFonts w:ascii="Consolas" w:hAnsi="Consolas"/>
          <w:strike/>
        </w:rPr>
        <w:t>Mensajería</w:t>
      </w:r>
    </w:p>
    <w:p w:rsidR="007E0EF4" w:rsidRPr="00096AE3" w:rsidRDefault="007E0EF4" w:rsidP="00096AE3">
      <w:pPr>
        <w:pStyle w:val="Ttulo4"/>
        <w:ind w:left="1800"/>
        <w:jc w:val="both"/>
        <w:rPr>
          <w:rFonts w:ascii="Consolas" w:hAnsi="Consolas"/>
          <w:strike/>
        </w:rPr>
      </w:pPr>
      <w:r w:rsidRPr="00096AE3">
        <w:rPr>
          <w:rFonts w:ascii="Consolas" w:hAnsi="Consolas"/>
          <w:strike/>
        </w:rPr>
        <w:t>Acceso a datos y calendario propios</w:t>
      </w:r>
    </w:p>
    <w:p w:rsidR="00B2719D" w:rsidRPr="00096AE3" w:rsidRDefault="007E0EF4" w:rsidP="00096AE3">
      <w:pPr>
        <w:pStyle w:val="Ttulo4"/>
        <w:jc w:val="both"/>
        <w:rPr>
          <w:rFonts w:ascii="Consolas" w:hAnsi="Consolas"/>
        </w:rPr>
      </w:pPr>
      <w:r w:rsidRPr="00096AE3">
        <w:rPr>
          <w:rFonts w:ascii="Consolas" w:hAnsi="Consolas"/>
          <w:strike/>
        </w:rPr>
        <w:t>Remitente, Destinatario y mensaje</w:t>
      </w:r>
    </w:p>
    <w:p w:rsidR="00364D2E" w:rsidRPr="00096AE3" w:rsidRDefault="00364D2E" w:rsidP="00096AE3">
      <w:pPr>
        <w:jc w:val="both"/>
        <w:rPr>
          <w:rFonts w:ascii="Consolas" w:hAnsi="Consolas"/>
        </w:rPr>
      </w:pPr>
    </w:p>
    <w:p w:rsidR="00364D2E" w:rsidRPr="00096AE3" w:rsidRDefault="00364D2E" w:rsidP="00096AE3">
      <w:pPr>
        <w:jc w:val="both"/>
        <w:rPr>
          <w:rFonts w:ascii="Consolas" w:hAnsi="Consolas"/>
        </w:rPr>
      </w:pPr>
    </w:p>
    <w:p w:rsidR="00364D2E" w:rsidRPr="00096AE3" w:rsidRDefault="00364D2E" w:rsidP="00096AE3">
      <w:pPr>
        <w:jc w:val="both"/>
        <w:rPr>
          <w:rFonts w:ascii="Consolas" w:hAnsi="Consolas"/>
        </w:rPr>
      </w:pPr>
    </w:p>
    <w:p w:rsidR="00315D2C" w:rsidRPr="00096AE3" w:rsidRDefault="00315D2C" w:rsidP="00096AE3">
      <w:pPr>
        <w:pStyle w:val="Ttulo1"/>
        <w:jc w:val="both"/>
        <w:rPr>
          <w:rFonts w:ascii="Consolas" w:hAnsi="Consolas"/>
        </w:rPr>
      </w:pPr>
      <w:r w:rsidRPr="00096AE3">
        <w:rPr>
          <w:rFonts w:ascii="Consolas" w:hAnsi="Consolas"/>
        </w:rPr>
        <w:lastRenderedPageBreak/>
        <w:t>Estructura de Usuarios</w:t>
      </w:r>
      <w:r w:rsidR="00FB42E0" w:rsidRPr="00096AE3">
        <w:rPr>
          <w:rFonts w:ascii="Consolas" w:hAnsi="Consolas"/>
        </w:rPr>
        <w:t xml:space="preserve"> (Tipos de usuarios)</w:t>
      </w:r>
    </w:p>
    <w:p w:rsidR="00315D2C" w:rsidRPr="00096AE3" w:rsidRDefault="00697138" w:rsidP="00096AE3">
      <w:pPr>
        <w:pStyle w:val="Ttulo2"/>
        <w:numPr>
          <w:ilvl w:val="0"/>
          <w:numId w:val="25"/>
        </w:numPr>
        <w:jc w:val="both"/>
        <w:rPr>
          <w:rFonts w:ascii="Consolas" w:hAnsi="Consolas"/>
        </w:rPr>
      </w:pPr>
      <w:r w:rsidRPr="00096AE3">
        <w:rPr>
          <w:rFonts w:ascii="Consolas" w:hAnsi="Consolas"/>
        </w:rPr>
        <w:t>Administrativos</w:t>
      </w:r>
    </w:p>
    <w:p w:rsidR="00FE4997" w:rsidRPr="00096AE3" w:rsidRDefault="00FE4997" w:rsidP="00096AE3">
      <w:pPr>
        <w:pStyle w:val="Ttulo3"/>
        <w:jc w:val="both"/>
        <w:rPr>
          <w:rFonts w:ascii="Consolas" w:hAnsi="Consolas"/>
        </w:rPr>
      </w:pPr>
      <w:r w:rsidRPr="00096AE3">
        <w:rPr>
          <w:rFonts w:ascii="Consolas" w:hAnsi="Consolas"/>
        </w:rPr>
        <w:t>Administrador (</w:t>
      </w:r>
      <w:proofErr w:type="spellStart"/>
      <w:r w:rsidRPr="00096AE3">
        <w:rPr>
          <w:rFonts w:ascii="Consolas" w:hAnsi="Consolas"/>
        </w:rPr>
        <w:t>SuperUsuario</w:t>
      </w:r>
      <w:proofErr w:type="spellEnd"/>
      <w:r w:rsidRPr="00096AE3">
        <w:rPr>
          <w:rFonts w:ascii="Consolas" w:hAnsi="Consolas"/>
        </w:rPr>
        <w:t>)</w:t>
      </w:r>
    </w:p>
    <w:p w:rsidR="00364D2E" w:rsidRPr="00096AE3" w:rsidRDefault="00FE4997" w:rsidP="00096AE3">
      <w:pPr>
        <w:pStyle w:val="Ttulo4"/>
        <w:jc w:val="both"/>
        <w:rPr>
          <w:rFonts w:ascii="Consolas" w:hAnsi="Consolas"/>
        </w:rPr>
      </w:pPr>
      <w:r w:rsidRPr="00096AE3">
        <w:rPr>
          <w:rFonts w:ascii="Consolas" w:hAnsi="Consolas"/>
        </w:rPr>
        <w:t xml:space="preserve">ID con acceso a </w:t>
      </w:r>
      <w:r w:rsidR="00D0526F" w:rsidRPr="00096AE3">
        <w:rPr>
          <w:rFonts w:ascii="Consolas" w:hAnsi="Consolas"/>
        </w:rPr>
        <w:t>módulo</w:t>
      </w:r>
      <w:r w:rsidRPr="00096AE3">
        <w:rPr>
          <w:rFonts w:ascii="Consolas" w:hAnsi="Consolas"/>
        </w:rPr>
        <w:t xml:space="preserve"> </w:t>
      </w:r>
      <w:proofErr w:type="spellStart"/>
      <w:r w:rsidRPr="00096AE3">
        <w:rPr>
          <w:rFonts w:ascii="Consolas" w:hAnsi="Consolas"/>
        </w:rPr>
        <w:t>SuperUsuario</w:t>
      </w:r>
      <w:proofErr w:type="spellEnd"/>
    </w:p>
    <w:p w:rsidR="00364D2E" w:rsidRPr="00096AE3" w:rsidRDefault="00364D2E" w:rsidP="00096AE3">
      <w:pPr>
        <w:pStyle w:val="Ttulo4"/>
        <w:jc w:val="both"/>
        <w:rPr>
          <w:rFonts w:ascii="Consolas" w:hAnsi="Consolas"/>
        </w:rPr>
      </w:pPr>
      <w:r w:rsidRPr="00096AE3">
        <w:rPr>
          <w:rFonts w:ascii="Consolas" w:hAnsi="Consolas"/>
        </w:rPr>
        <w:t>Datos personales (Rut, Nombre, Tipo de Usuario)</w:t>
      </w:r>
    </w:p>
    <w:p w:rsidR="00364D2E" w:rsidRPr="00096AE3" w:rsidRDefault="00364D2E" w:rsidP="00096AE3">
      <w:pPr>
        <w:jc w:val="both"/>
        <w:rPr>
          <w:rFonts w:ascii="Consolas" w:hAnsi="Consolas"/>
        </w:rPr>
      </w:pPr>
    </w:p>
    <w:p w:rsidR="00315D2C" w:rsidRPr="00096AE3" w:rsidRDefault="00315D2C" w:rsidP="00096AE3">
      <w:pPr>
        <w:pStyle w:val="Ttulo3"/>
        <w:jc w:val="both"/>
        <w:rPr>
          <w:rFonts w:ascii="Consolas" w:hAnsi="Consolas"/>
        </w:rPr>
      </w:pPr>
      <w:r w:rsidRPr="00096AE3">
        <w:rPr>
          <w:rFonts w:ascii="Consolas" w:hAnsi="Consolas"/>
        </w:rPr>
        <w:t>Secretaría</w:t>
      </w:r>
    </w:p>
    <w:p w:rsidR="00364D2E" w:rsidRPr="00096AE3" w:rsidRDefault="00315D2C" w:rsidP="00096AE3">
      <w:pPr>
        <w:pStyle w:val="Ttulo4"/>
        <w:jc w:val="both"/>
        <w:rPr>
          <w:rFonts w:ascii="Consolas" w:hAnsi="Consolas"/>
        </w:rPr>
      </w:pPr>
      <w:r w:rsidRPr="00096AE3">
        <w:rPr>
          <w:rFonts w:ascii="Consolas" w:hAnsi="Consolas"/>
        </w:rPr>
        <w:t xml:space="preserve">ID con acceso a </w:t>
      </w:r>
      <w:r w:rsidR="00FB42E0" w:rsidRPr="00096AE3">
        <w:rPr>
          <w:rFonts w:ascii="Consolas" w:hAnsi="Consolas"/>
        </w:rPr>
        <w:t>modulo</w:t>
      </w:r>
      <w:r w:rsidRPr="00096AE3">
        <w:rPr>
          <w:rFonts w:ascii="Consolas" w:hAnsi="Consolas"/>
        </w:rPr>
        <w:t xml:space="preserve"> Secretaría</w:t>
      </w:r>
    </w:p>
    <w:p w:rsidR="00315D2C" w:rsidRPr="00096AE3" w:rsidRDefault="00364D2E" w:rsidP="00096AE3">
      <w:pPr>
        <w:pStyle w:val="Ttulo4"/>
        <w:jc w:val="both"/>
        <w:rPr>
          <w:rFonts w:ascii="Consolas" w:hAnsi="Consolas"/>
        </w:rPr>
      </w:pPr>
      <w:r w:rsidRPr="00096AE3">
        <w:rPr>
          <w:rFonts w:ascii="Consolas" w:hAnsi="Consolas"/>
        </w:rPr>
        <w:t>Datos personales (Rut, Nombre, Tipo de Usuario)</w:t>
      </w:r>
    </w:p>
    <w:p w:rsidR="00364D2E" w:rsidRPr="00096AE3" w:rsidRDefault="00364D2E" w:rsidP="00096AE3">
      <w:pPr>
        <w:jc w:val="both"/>
        <w:rPr>
          <w:rFonts w:ascii="Consolas" w:hAnsi="Consolas"/>
        </w:rPr>
      </w:pPr>
    </w:p>
    <w:p w:rsidR="00315D2C" w:rsidRPr="00096AE3" w:rsidRDefault="00364D2E" w:rsidP="00096AE3">
      <w:pPr>
        <w:pStyle w:val="Ttulo3"/>
        <w:jc w:val="both"/>
        <w:rPr>
          <w:rFonts w:ascii="Consolas" w:hAnsi="Consolas"/>
        </w:rPr>
      </w:pPr>
      <w:r w:rsidRPr="00096AE3">
        <w:rPr>
          <w:rFonts w:ascii="Consolas" w:hAnsi="Consolas"/>
        </w:rPr>
        <w:t>Administrador financiero</w:t>
      </w:r>
    </w:p>
    <w:p w:rsidR="00FE4997" w:rsidRPr="00096AE3" w:rsidRDefault="00315D2C" w:rsidP="00096AE3">
      <w:pPr>
        <w:pStyle w:val="Ttulo4"/>
        <w:ind w:left="1800"/>
        <w:jc w:val="both"/>
        <w:rPr>
          <w:rFonts w:ascii="Consolas" w:hAnsi="Consolas"/>
        </w:rPr>
      </w:pPr>
      <w:r w:rsidRPr="00096AE3">
        <w:rPr>
          <w:rFonts w:ascii="Consolas" w:hAnsi="Consolas"/>
        </w:rPr>
        <w:t xml:space="preserve">ID con acceso a </w:t>
      </w:r>
      <w:r w:rsidR="00FB42E0" w:rsidRPr="00096AE3">
        <w:rPr>
          <w:rFonts w:ascii="Consolas" w:hAnsi="Consolas"/>
        </w:rPr>
        <w:t>modulo</w:t>
      </w:r>
      <w:r w:rsidRPr="00096AE3">
        <w:rPr>
          <w:rFonts w:ascii="Consolas" w:hAnsi="Consolas"/>
        </w:rPr>
        <w:t xml:space="preserve"> </w:t>
      </w:r>
      <w:r w:rsidR="00364D2E" w:rsidRPr="00096AE3">
        <w:rPr>
          <w:rFonts w:ascii="Consolas" w:hAnsi="Consolas"/>
        </w:rPr>
        <w:t>Finanzas</w:t>
      </w:r>
    </w:p>
    <w:p w:rsidR="00364D2E" w:rsidRPr="00096AE3" w:rsidRDefault="00364D2E" w:rsidP="00096AE3">
      <w:pPr>
        <w:pStyle w:val="Ttulo4"/>
        <w:jc w:val="both"/>
        <w:rPr>
          <w:rFonts w:ascii="Consolas" w:hAnsi="Consolas"/>
        </w:rPr>
      </w:pPr>
      <w:r w:rsidRPr="00096AE3">
        <w:rPr>
          <w:rFonts w:ascii="Consolas" w:hAnsi="Consolas"/>
        </w:rPr>
        <w:t>Datos personales (Rut, Nombre, Tipo de Usuario)</w:t>
      </w:r>
    </w:p>
    <w:p w:rsidR="00364D2E" w:rsidRPr="00096AE3" w:rsidRDefault="00364D2E" w:rsidP="00096AE3">
      <w:pPr>
        <w:jc w:val="both"/>
        <w:rPr>
          <w:rFonts w:ascii="Consolas" w:hAnsi="Consolas"/>
        </w:rPr>
      </w:pPr>
    </w:p>
    <w:p w:rsidR="00364D2E" w:rsidRPr="00096AE3" w:rsidRDefault="00364D2E" w:rsidP="00096AE3">
      <w:pPr>
        <w:pStyle w:val="Ttulo2"/>
        <w:numPr>
          <w:ilvl w:val="0"/>
          <w:numId w:val="25"/>
        </w:numPr>
        <w:jc w:val="both"/>
        <w:rPr>
          <w:rFonts w:ascii="Consolas" w:hAnsi="Consolas"/>
        </w:rPr>
      </w:pPr>
      <w:r w:rsidRPr="00096AE3">
        <w:rPr>
          <w:rFonts w:ascii="Consolas" w:hAnsi="Consolas"/>
        </w:rPr>
        <w:t>Prestadores y Clientes</w:t>
      </w:r>
    </w:p>
    <w:p w:rsidR="00364D2E" w:rsidRPr="00096AE3" w:rsidRDefault="00364D2E" w:rsidP="00096AE3">
      <w:pPr>
        <w:pStyle w:val="Ttulo3"/>
        <w:jc w:val="both"/>
        <w:rPr>
          <w:rFonts w:ascii="Consolas" w:hAnsi="Consolas"/>
        </w:rPr>
      </w:pPr>
      <w:r w:rsidRPr="00096AE3">
        <w:rPr>
          <w:rFonts w:ascii="Consolas" w:hAnsi="Consolas"/>
        </w:rPr>
        <w:t>Tutor</w:t>
      </w:r>
    </w:p>
    <w:p w:rsidR="00364D2E" w:rsidRPr="00096AE3" w:rsidRDefault="00364D2E" w:rsidP="00096AE3">
      <w:pPr>
        <w:pStyle w:val="Ttulo4"/>
        <w:ind w:left="1800"/>
        <w:jc w:val="both"/>
        <w:rPr>
          <w:rFonts w:ascii="Consolas" w:hAnsi="Consolas"/>
        </w:rPr>
      </w:pPr>
      <w:r w:rsidRPr="00096AE3">
        <w:rPr>
          <w:rFonts w:ascii="Consolas" w:hAnsi="Consolas"/>
        </w:rPr>
        <w:t>ID con acceso a modulo Tutor</w:t>
      </w:r>
    </w:p>
    <w:p w:rsidR="00364D2E" w:rsidRPr="00096AE3" w:rsidRDefault="00364D2E" w:rsidP="00096AE3">
      <w:pPr>
        <w:pStyle w:val="Ttulo4"/>
        <w:jc w:val="both"/>
        <w:rPr>
          <w:rFonts w:ascii="Consolas" w:hAnsi="Consolas"/>
        </w:rPr>
      </w:pPr>
      <w:r w:rsidRPr="00096AE3">
        <w:rPr>
          <w:rFonts w:ascii="Consolas" w:hAnsi="Consolas"/>
        </w:rPr>
        <w:t>Datos personales (Rut, Nombre, Tipo de Usuario)</w:t>
      </w:r>
    </w:p>
    <w:p w:rsidR="00364D2E" w:rsidRPr="00096AE3" w:rsidRDefault="00364D2E" w:rsidP="00096AE3">
      <w:pPr>
        <w:pStyle w:val="Ttulo4"/>
        <w:jc w:val="both"/>
        <w:rPr>
          <w:rFonts w:ascii="Consolas" w:hAnsi="Consolas"/>
        </w:rPr>
      </w:pPr>
      <w:r w:rsidRPr="00096AE3">
        <w:rPr>
          <w:rFonts w:ascii="Consolas" w:hAnsi="Consolas"/>
        </w:rPr>
        <w:t>Nivel de cargo</w:t>
      </w:r>
    </w:p>
    <w:p w:rsidR="00364D2E" w:rsidRPr="00096AE3" w:rsidRDefault="00364D2E" w:rsidP="00096AE3">
      <w:pPr>
        <w:pStyle w:val="Ttulo4"/>
        <w:jc w:val="both"/>
        <w:rPr>
          <w:rFonts w:ascii="Consolas" w:hAnsi="Consolas"/>
        </w:rPr>
      </w:pPr>
      <w:r w:rsidRPr="00096AE3">
        <w:rPr>
          <w:rFonts w:ascii="Consolas" w:hAnsi="Consolas"/>
        </w:rPr>
        <w:t xml:space="preserve">Lista de alumnos </w:t>
      </w:r>
      <w:r w:rsidR="006F1D75" w:rsidRPr="00096AE3">
        <w:rPr>
          <w:rFonts w:ascii="Consolas" w:hAnsi="Consolas"/>
        </w:rPr>
        <w:t>del nivel a cargo</w:t>
      </w:r>
    </w:p>
    <w:p w:rsidR="00364D2E" w:rsidRPr="00096AE3" w:rsidRDefault="00364D2E" w:rsidP="00096AE3">
      <w:pPr>
        <w:jc w:val="both"/>
        <w:rPr>
          <w:rFonts w:ascii="Consolas" w:hAnsi="Consolas"/>
        </w:rPr>
      </w:pPr>
    </w:p>
    <w:p w:rsidR="00315D2C" w:rsidRPr="00096AE3" w:rsidRDefault="00364D2E" w:rsidP="00096AE3">
      <w:pPr>
        <w:pStyle w:val="Ttulo3"/>
        <w:jc w:val="both"/>
        <w:rPr>
          <w:rFonts w:ascii="Consolas" w:hAnsi="Consolas"/>
        </w:rPr>
      </w:pPr>
      <w:r w:rsidRPr="00096AE3">
        <w:rPr>
          <w:rFonts w:ascii="Consolas" w:hAnsi="Consolas"/>
        </w:rPr>
        <w:t>Alumno</w:t>
      </w:r>
    </w:p>
    <w:p w:rsidR="00315D2C" w:rsidRPr="00096AE3" w:rsidRDefault="00315D2C" w:rsidP="00096AE3">
      <w:pPr>
        <w:pStyle w:val="Ttulo4"/>
        <w:ind w:left="1800"/>
        <w:jc w:val="both"/>
        <w:rPr>
          <w:rFonts w:ascii="Consolas" w:hAnsi="Consolas"/>
        </w:rPr>
      </w:pPr>
      <w:r w:rsidRPr="00096AE3">
        <w:rPr>
          <w:rFonts w:ascii="Consolas" w:hAnsi="Consolas"/>
        </w:rPr>
        <w:t xml:space="preserve">ID con acceso a </w:t>
      </w:r>
      <w:r w:rsidR="00FB42E0" w:rsidRPr="00096AE3">
        <w:rPr>
          <w:rFonts w:ascii="Consolas" w:hAnsi="Consolas"/>
        </w:rPr>
        <w:t>modulo</w:t>
      </w:r>
      <w:r w:rsidR="004B65BB" w:rsidRPr="00096AE3">
        <w:rPr>
          <w:rFonts w:ascii="Consolas" w:hAnsi="Consolas"/>
        </w:rPr>
        <w:t xml:space="preserve"> propio</w:t>
      </w:r>
      <w:r w:rsidRPr="00096AE3">
        <w:rPr>
          <w:rFonts w:ascii="Consolas" w:hAnsi="Consolas"/>
        </w:rPr>
        <w:t xml:space="preserve"> (Alumno)</w:t>
      </w:r>
    </w:p>
    <w:p w:rsidR="00315D2C" w:rsidRPr="00096AE3" w:rsidRDefault="00315D2C" w:rsidP="00096AE3">
      <w:pPr>
        <w:pStyle w:val="Ttulo4"/>
        <w:ind w:left="1800"/>
        <w:jc w:val="both"/>
        <w:rPr>
          <w:rFonts w:ascii="Consolas" w:hAnsi="Consolas"/>
        </w:rPr>
      </w:pPr>
      <w:r w:rsidRPr="00096AE3">
        <w:rPr>
          <w:rFonts w:ascii="Consolas" w:hAnsi="Consolas"/>
        </w:rPr>
        <w:t>Lista de pacientes</w:t>
      </w:r>
    </w:p>
    <w:p w:rsidR="006F1D75" w:rsidRPr="00096AE3" w:rsidRDefault="00315D2C" w:rsidP="00096AE3">
      <w:pPr>
        <w:pStyle w:val="Ttulo4"/>
        <w:ind w:left="1800"/>
        <w:jc w:val="both"/>
        <w:rPr>
          <w:rFonts w:ascii="Consolas" w:hAnsi="Consolas"/>
        </w:rPr>
      </w:pPr>
      <w:r w:rsidRPr="00096AE3">
        <w:rPr>
          <w:rFonts w:ascii="Consolas" w:hAnsi="Consolas"/>
        </w:rPr>
        <w:t xml:space="preserve">acceso a </w:t>
      </w:r>
      <w:r w:rsidR="006F1D75" w:rsidRPr="00096AE3">
        <w:rPr>
          <w:rFonts w:ascii="Consolas" w:hAnsi="Consolas"/>
        </w:rPr>
        <w:t>ficha</w:t>
      </w:r>
      <w:r w:rsidRPr="00096AE3">
        <w:rPr>
          <w:rFonts w:ascii="Consolas" w:hAnsi="Consolas"/>
        </w:rPr>
        <w:t xml:space="preserve"> de Pacientes</w:t>
      </w:r>
    </w:p>
    <w:p w:rsidR="006F1D75" w:rsidRPr="00096AE3" w:rsidRDefault="006F1D75" w:rsidP="00096AE3">
      <w:pPr>
        <w:pStyle w:val="Ttulo4"/>
        <w:jc w:val="both"/>
        <w:rPr>
          <w:rFonts w:ascii="Consolas" w:hAnsi="Consolas"/>
        </w:rPr>
      </w:pPr>
      <w:r w:rsidRPr="00096AE3">
        <w:rPr>
          <w:rFonts w:ascii="Consolas" w:hAnsi="Consolas"/>
        </w:rPr>
        <w:t>Datos personales (Rut, Nombre, Tipo de Usuario)</w:t>
      </w:r>
    </w:p>
    <w:p w:rsidR="00315D2C" w:rsidRPr="00096AE3" w:rsidRDefault="00315D2C" w:rsidP="00096AE3">
      <w:pPr>
        <w:pStyle w:val="Ttulo4"/>
        <w:ind w:left="1800"/>
        <w:jc w:val="both"/>
        <w:rPr>
          <w:rFonts w:ascii="Consolas" w:hAnsi="Consolas"/>
        </w:rPr>
      </w:pPr>
      <w:r w:rsidRPr="00096AE3">
        <w:rPr>
          <w:rFonts w:ascii="Consolas" w:hAnsi="Consolas"/>
        </w:rPr>
        <w:t>Nivel</w:t>
      </w:r>
    </w:p>
    <w:p w:rsidR="00315D2C" w:rsidRPr="00096AE3" w:rsidRDefault="006F1D75" w:rsidP="00096AE3">
      <w:pPr>
        <w:pStyle w:val="Ttulo4"/>
        <w:ind w:left="1800"/>
        <w:jc w:val="both"/>
        <w:rPr>
          <w:rFonts w:ascii="Consolas" w:hAnsi="Consolas"/>
        </w:rPr>
      </w:pPr>
      <w:r w:rsidRPr="00096AE3">
        <w:rPr>
          <w:rFonts w:ascii="Consolas" w:hAnsi="Consolas"/>
        </w:rPr>
        <w:t>Historial de servicios</w:t>
      </w:r>
    </w:p>
    <w:p w:rsidR="00315D2C" w:rsidRPr="00096AE3" w:rsidRDefault="00315D2C" w:rsidP="00096AE3">
      <w:pPr>
        <w:pStyle w:val="Ttulo4"/>
        <w:ind w:left="1800"/>
        <w:jc w:val="both"/>
        <w:rPr>
          <w:rFonts w:ascii="Consolas" w:hAnsi="Consolas"/>
        </w:rPr>
      </w:pPr>
      <w:r w:rsidRPr="00096AE3">
        <w:rPr>
          <w:rFonts w:ascii="Consolas" w:hAnsi="Consolas"/>
        </w:rPr>
        <w:t>Servicios</w:t>
      </w:r>
      <w:r w:rsidR="006F1D75" w:rsidRPr="00096AE3">
        <w:rPr>
          <w:rFonts w:ascii="Consolas" w:hAnsi="Consolas"/>
        </w:rPr>
        <w:t xml:space="preserve"> prestados (Acorde a nivel)</w:t>
      </w:r>
    </w:p>
    <w:p w:rsidR="00315D2C" w:rsidRPr="00096AE3" w:rsidRDefault="00315D2C" w:rsidP="00096AE3">
      <w:pPr>
        <w:pStyle w:val="Ttulo4"/>
        <w:ind w:left="1800"/>
        <w:jc w:val="both"/>
        <w:rPr>
          <w:rFonts w:ascii="Consolas" w:hAnsi="Consolas"/>
        </w:rPr>
      </w:pPr>
      <w:r w:rsidRPr="00096AE3">
        <w:rPr>
          <w:rFonts w:ascii="Consolas" w:hAnsi="Consolas"/>
        </w:rPr>
        <w:t>Calendario</w:t>
      </w:r>
      <w:r w:rsidR="006F1D75" w:rsidRPr="00096AE3">
        <w:rPr>
          <w:rFonts w:ascii="Consolas" w:hAnsi="Consolas"/>
        </w:rPr>
        <w:t xml:space="preserve"> propio</w:t>
      </w:r>
    </w:p>
    <w:p w:rsidR="002730DB" w:rsidRPr="00096AE3" w:rsidRDefault="002730DB"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315D2C" w:rsidP="00096AE3">
      <w:pPr>
        <w:pStyle w:val="Ttulo3"/>
        <w:jc w:val="both"/>
        <w:rPr>
          <w:rFonts w:ascii="Consolas" w:hAnsi="Consolas"/>
        </w:rPr>
      </w:pPr>
      <w:r w:rsidRPr="00096AE3">
        <w:rPr>
          <w:rFonts w:ascii="Consolas" w:hAnsi="Consolas"/>
        </w:rPr>
        <w:lastRenderedPageBreak/>
        <w:t>Paciente</w:t>
      </w:r>
    </w:p>
    <w:p w:rsidR="006F1D75" w:rsidRPr="00096AE3" w:rsidRDefault="006F1D75" w:rsidP="00096AE3">
      <w:pPr>
        <w:pStyle w:val="Ttulo4"/>
        <w:ind w:left="1800"/>
        <w:jc w:val="both"/>
        <w:rPr>
          <w:rFonts w:ascii="Consolas" w:hAnsi="Consolas"/>
        </w:rPr>
      </w:pPr>
      <w:r w:rsidRPr="00096AE3">
        <w:rPr>
          <w:rFonts w:ascii="Consolas" w:hAnsi="Consolas"/>
        </w:rPr>
        <w:t>ID con acceso a modulo propio</w:t>
      </w:r>
    </w:p>
    <w:p w:rsidR="00315D2C" w:rsidRPr="00096AE3" w:rsidRDefault="006F1D75" w:rsidP="00096AE3">
      <w:pPr>
        <w:pStyle w:val="Ttulo4"/>
        <w:jc w:val="both"/>
        <w:rPr>
          <w:rFonts w:ascii="Consolas" w:hAnsi="Consolas"/>
        </w:rPr>
      </w:pPr>
      <w:r w:rsidRPr="00096AE3">
        <w:rPr>
          <w:rFonts w:ascii="Consolas" w:hAnsi="Consolas"/>
        </w:rPr>
        <w:t>Datos personales (Rut, Nombre, Tipo de Usuario)</w:t>
      </w:r>
    </w:p>
    <w:p w:rsidR="00315D2C" w:rsidRPr="00096AE3" w:rsidRDefault="00315D2C" w:rsidP="00096AE3">
      <w:pPr>
        <w:pStyle w:val="Ttulo4"/>
        <w:ind w:left="1800"/>
        <w:jc w:val="both"/>
        <w:rPr>
          <w:rFonts w:ascii="Consolas" w:hAnsi="Consolas"/>
        </w:rPr>
      </w:pPr>
      <w:r w:rsidRPr="00096AE3">
        <w:rPr>
          <w:rFonts w:ascii="Consolas" w:hAnsi="Consolas"/>
        </w:rPr>
        <w:t>Calendario</w:t>
      </w:r>
      <w:r w:rsidR="006F1D75" w:rsidRPr="00096AE3">
        <w:rPr>
          <w:rFonts w:ascii="Consolas" w:hAnsi="Consolas"/>
        </w:rPr>
        <w:t xml:space="preserve"> propio</w:t>
      </w:r>
    </w:p>
    <w:p w:rsidR="00315D2C" w:rsidRPr="00096AE3" w:rsidRDefault="006F1D75" w:rsidP="00096AE3">
      <w:pPr>
        <w:pStyle w:val="Ttulo4"/>
        <w:ind w:left="1800"/>
        <w:jc w:val="both"/>
        <w:rPr>
          <w:rFonts w:ascii="Consolas" w:hAnsi="Consolas"/>
        </w:rPr>
      </w:pPr>
      <w:r w:rsidRPr="00096AE3">
        <w:rPr>
          <w:rFonts w:ascii="Consolas" w:hAnsi="Consolas"/>
        </w:rPr>
        <w:t>Ficha propia (Historial de evaluaciones/diagnósticos)</w:t>
      </w:r>
    </w:p>
    <w:p w:rsidR="00364D2E" w:rsidRPr="00096AE3" w:rsidRDefault="00364D2E" w:rsidP="00096AE3">
      <w:pPr>
        <w:jc w:val="both"/>
        <w:rPr>
          <w:rFonts w:ascii="Consolas" w:hAnsi="Consolas"/>
        </w:rPr>
      </w:pPr>
    </w:p>
    <w:p w:rsidR="00315D2C" w:rsidRPr="00096AE3" w:rsidRDefault="00315D2C" w:rsidP="00096AE3">
      <w:pPr>
        <w:pStyle w:val="Ttulo3"/>
        <w:jc w:val="both"/>
        <w:rPr>
          <w:rFonts w:ascii="Consolas" w:hAnsi="Consolas"/>
          <w:strike/>
        </w:rPr>
      </w:pPr>
      <w:r w:rsidRPr="00096AE3">
        <w:rPr>
          <w:rFonts w:ascii="Consolas" w:hAnsi="Consolas"/>
          <w:strike/>
        </w:rPr>
        <w:t>Otro</w:t>
      </w:r>
    </w:p>
    <w:p w:rsidR="00315D2C" w:rsidRPr="00096AE3" w:rsidRDefault="00F81D94" w:rsidP="00096AE3">
      <w:pPr>
        <w:pStyle w:val="Ttulo1"/>
        <w:jc w:val="both"/>
        <w:rPr>
          <w:rFonts w:ascii="Consolas" w:hAnsi="Consolas"/>
        </w:rPr>
      </w:pPr>
      <w:r w:rsidRPr="00096AE3">
        <w:rPr>
          <w:rFonts w:ascii="Consolas" w:hAnsi="Consolas"/>
        </w:rPr>
        <w:t>Otras Estructuras</w:t>
      </w:r>
    </w:p>
    <w:p w:rsidR="00F81D94" w:rsidRPr="00096AE3" w:rsidRDefault="00F81D94" w:rsidP="00096AE3">
      <w:pPr>
        <w:pStyle w:val="Ttulo2"/>
        <w:numPr>
          <w:ilvl w:val="0"/>
          <w:numId w:val="26"/>
        </w:numPr>
        <w:jc w:val="both"/>
        <w:rPr>
          <w:rFonts w:ascii="Consolas" w:hAnsi="Consolas"/>
        </w:rPr>
      </w:pPr>
      <w:r w:rsidRPr="00096AE3">
        <w:rPr>
          <w:rFonts w:ascii="Consolas" w:hAnsi="Consolas"/>
        </w:rPr>
        <w:t>Boleta</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Datos de Paciente</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Datos de Profesional</w:t>
      </w:r>
    </w:p>
    <w:p w:rsidR="00F81D94" w:rsidRPr="00096AE3" w:rsidRDefault="00F81D94" w:rsidP="00096AE3">
      <w:pPr>
        <w:pStyle w:val="Ttulo3"/>
        <w:numPr>
          <w:ilvl w:val="0"/>
          <w:numId w:val="27"/>
        </w:numPr>
        <w:jc w:val="both"/>
        <w:rPr>
          <w:rFonts w:ascii="Consolas" w:hAnsi="Consolas"/>
        </w:rPr>
      </w:pPr>
      <w:r w:rsidRPr="00096AE3">
        <w:rPr>
          <w:rFonts w:ascii="Consolas" w:hAnsi="Consolas"/>
        </w:rPr>
        <w:t>Costes</w:t>
      </w:r>
    </w:p>
    <w:p w:rsidR="00F81D94" w:rsidRPr="00096AE3" w:rsidRDefault="00F81D94" w:rsidP="00096AE3">
      <w:pPr>
        <w:pStyle w:val="Ttulo2"/>
        <w:numPr>
          <w:ilvl w:val="0"/>
          <w:numId w:val="26"/>
        </w:numPr>
        <w:jc w:val="both"/>
        <w:rPr>
          <w:rFonts w:ascii="Consolas" w:hAnsi="Consolas"/>
        </w:rPr>
      </w:pPr>
      <w:r w:rsidRPr="00096AE3">
        <w:rPr>
          <w:rFonts w:ascii="Consolas" w:hAnsi="Consolas"/>
        </w:rPr>
        <w:t>Evaluación de Paciente</w:t>
      </w:r>
    </w:p>
    <w:p w:rsidR="00F81D94" w:rsidRPr="00096AE3" w:rsidRDefault="00F81D94" w:rsidP="00096AE3">
      <w:pPr>
        <w:pStyle w:val="Ttulo3"/>
        <w:numPr>
          <w:ilvl w:val="0"/>
          <w:numId w:val="28"/>
        </w:numPr>
        <w:jc w:val="both"/>
        <w:rPr>
          <w:rFonts w:ascii="Consolas" w:hAnsi="Consolas"/>
        </w:rPr>
      </w:pPr>
      <w:r w:rsidRPr="00096AE3">
        <w:rPr>
          <w:rFonts w:ascii="Consolas" w:hAnsi="Consolas"/>
        </w:rPr>
        <w:t>Datos del Paciente</w:t>
      </w:r>
    </w:p>
    <w:p w:rsidR="008C6211" w:rsidRPr="00096AE3" w:rsidRDefault="008C6211" w:rsidP="00096AE3">
      <w:pPr>
        <w:pStyle w:val="Ttulo3"/>
        <w:numPr>
          <w:ilvl w:val="0"/>
          <w:numId w:val="28"/>
        </w:numPr>
        <w:jc w:val="both"/>
        <w:rPr>
          <w:rFonts w:ascii="Consolas" w:hAnsi="Consolas"/>
        </w:rPr>
      </w:pPr>
      <w:r w:rsidRPr="00096AE3">
        <w:rPr>
          <w:rFonts w:ascii="Consolas" w:hAnsi="Consolas"/>
        </w:rPr>
        <w:t>Datos del Profesional</w:t>
      </w:r>
    </w:p>
    <w:p w:rsidR="00F81D94" w:rsidRPr="00096AE3" w:rsidRDefault="00F81D94" w:rsidP="00096AE3">
      <w:pPr>
        <w:pStyle w:val="Ttulo3"/>
        <w:numPr>
          <w:ilvl w:val="0"/>
          <w:numId w:val="28"/>
        </w:numPr>
        <w:jc w:val="both"/>
        <w:rPr>
          <w:rFonts w:ascii="Consolas" w:hAnsi="Consolas"/>
        </w:rPr>
      </w:pPr>
      <w:r w:rsidRPr="00096AE3">
        <w:rPr>
          <w:rFonts w:ascii="Consolas" w:hAnsi="Consolas"/>
        </w:rPr>
        <w:t>Diagnostico</w:t>
      </w:r>
    </w:p>
    <w:p w:rsidR="006F1D75" w:rsidRPr="00096AE3" w:rsidRDefault="00F81D94" w:rsidP="00096AE3">
      <w:pPr>
        <w:pStyle w:val="Ttulo2"/>
        <w:numPr>
          <w:ilvl w:val="0"/>
          <w:numId w:val="26"/>
        </w:numPr>
        <w:jc w:val="both"/>
        <w:rPr>
          <w:rFonts w:ascii="Consolas" w:hAnsi="Consolas"/>
        </w:rPr>
      </w:pPr>
      <w:r w:rsidRPr="00096AE3">
        <w:rPr>
          <w:rFonts w:ascii="Consolas" w:hAnsi="Consolas"/>
        </w:rPr>
        <w:t>Ficha de Paciente</w:t>
      </w:r>
    </w:p>
    <w:p w:rsidR="006F1D75" w:rsidRPr="00096AE3" w:rsidRDefault="006F1D75" w:rsidP="00096AE3">
      <w:pPr>
        <w:pStyle w:val="Ttulo3"/>
        <w:numPr>
          <w:ilvl w:val="0"/>
          <w:numId w:val="29"/>
        </w:numPr>
        <w:jc w:val="both"/>
        <w:rPr>
          <w:rFonts w:ascii="Consolas" w:hAnsi="Consolas"/>
        </w:rPr>
      </w:pPr>
      <w:r w:rsidRPr="00096AE3">
        <w:rPr>
          <w:rFonts w:ascii="Consolas" w:hAnsi="Consolas"/>
        </w:rPr>
        <w:t>Datos del Paciente</w:t>
      </w:r>
    </w:p>
    <w:p w:rsidR="006F1D75" w:rsidRPr="00096AE3" w:rsidRDefault="006F1D75" w:rsidP="00096AE3">
      <w:pPr>
        <w:pStyle w:val="Ttulo3"/>
        <w:jc w:val="both"/>
        <w:rPr>
          <w:rFonts w:ascii="Consolas" w:hAnsi="Consolas"/>
        </w:rPr>
      </w:pPr>
      <w:r w:rsidRPr="00096AE3">
        <w:rPr>
          <w:rFonts w:ascii="Consolas" w:hAnsi="Consolas"/>
        </w:rPr>
        <w:t>Lista de evaluaciones históricas del paciente</w:t>
      </w:r>
    </w:p>
    <w:p w:rsidR="00654756" w:rsidRPr="00096AE3" w:rsidRDefault="006F1D75" w:rsidP="00096AE3">
      <w:pPr>
        <w:pStyle w:val="Ttulo2"/>
        <w:numPr>
          <w:ilvl w:val="0"/>
          <w:numId w:val="26"/>
        </w:numPr>
        <w:jc w:val="both"/>
        <w:rPr>
          <w:rFonts w:ascii="Consolas" w:hAnsi="Consolas"/>
          <w:i/>
        </w:rPr>
      </w:pPr>
      <w:r w:rsidRPr="00096AE3">
        <w:rPr>
          <w:rFonts w:ascii="Consolas" w:hAnsi="Consolas"/>
          <w:i/>
        </w:rPr>
        <w:t>Calendario ¿?...</w:t>
      </w:r>
    </w:p>
    <w:p w:rsidR="00654756" w:rsidRPr="00096AE3" w:rsidRDefault="00654756" w:rsidP="00096AE3">
      <w:pPr>
        <w:pStyle w:val="Ttulo"/>
        <w:jc w:val="both"/>
        <w:rPr>
          <w:rFonts w:ascii="Consolas" w:hAnsi="Consolas"/>
        </w:rPr>
      </w:pPr>
    </w:p>
    <w:p w:rsidR="00654756" w:rsidRPr="00096AE3" w:rsidRDefault="00654756" w:rsidP="00096AE3">
      <w:pPr>
        <w:pStyle w:val="Ttulo"/>
        <w:jc w:val="both"/>
        <w:rPr>
          <w:rFonts w:ascii="Consolas" w:hAnsi="Consolas"/>
        </w:rPr>
      </w:pPr>
    </w:p>
    <w:p w:rsidR="00654756" w:rsidRPr="00096AE3" w:rsidRDefault="00654756" w:rsidP="00096AE3">
      <w:pPr>
        <w:pStyle w:val="Ttulo"/>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F1D75" w:rsidRPr="00096AE3" w:rsidRDefault="006F1D75" w:rsidP="00096AE3">
      <w:pPr>
        <w:jc w:val="both"/>
        <w:rPr>
          <w:rFonts w:ascii="Consolas" w:hAnsi="Consolas"/>
        </w:rPr>
      </w:pPr>
    </w:p>
    <w:p w:rsidR="00654756" w:rsidRPr="00096AE3" w:rsidRDefault="00654756" w:rsidP="00096AE3">
      <w:pPr>
        <w:pStyle w:val="Ttulo"/>
        <w:jc w:val="center"/>
        <w:rPr>
          <w:rFonts w:ascii="Consolas" w:hAnsi="Consolas"/>
        </w:rPr>
      </w:pPr>
      <w:r w:rsidRPr="00096AE3">
        <w:rPr>
          <w:rFonts w:ascii="Consolas" w:hAnsi="Consolas"/>
        </w:rPr>
        <w:lastRenderedPageBreak/>
        <w:t>Material Odontológico</w:t>
      </w:r>
    </w:p>
    <w:p w:rsidR="00654756" w:rsidRPr="00096AE3" w:rsidRDefault="00654756" w:rsidP="00096AE3">
      <w:pPr>
        <w:pStyle w:val="Ttulo2"/>
        <w:numPr>
          <w:ilvl w:val="0"/>
          <w:numId w:val="0"/>
        </w:numPr>
        <w:spacing w:after="160" w:line="259" w:lineRule="auto"/>
        <w:ind w:left="720" w:hanging="360"/>
        <w:jc w:val="both"/>
        <w:rPr>
          <w:rFonts w:ascii="Consolas" w:hAnsi="Consolas"/>
          <w:b/>
        </w:rPr>
      </w:pPr>
      <w:r w:rsidRPr="00096AE3">
        <w:rPr>
          <w:rFonts w:ascii="Consolas" w:hAnsi="Consolas"/>
          <w:b/>
        </w:rPr>
        <w:t>Servicio Odontológicos</w:t>
      </w:r>
    </w:p>
    <w:p w:rsidR="00654756" w:rsidRPr="00096AE3" w:rsidRDefault="00654756" w:rsidP="00096AE3">
      <w:pPr>
        <w:pStyle w:val="Ttulo3"/>
        <w:numPr>
          <w:ilvl w:val="0"/>
          <w:numId w:val="36"/>
        </w:numPr>
        <w:spacing w:after="160" w:line="259" w:lineRule="auto"/>
        <w:jc w:val="both"/>
        <w:rPr>
          <w:rFonts w:ascii="Consolas" w:hAnsi="Consolas"/>
        </w:rPr>
      </w:pPr>
      <w:r w:rsidRPr="00096AE3">
        <w:rPr>
          <w:rFonts w:ascii="Consolas" w:hAnsi="Consolas"/>
        </w:rPr>
        <w:t>salud dental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Enfermedades odontológicas</w:t>
      </w:r>
    </w:p>
    <w:p w:rsidR="00654756" w:rsidRPr="00096AE3" w:rsidRDefault="00654756" w:rsidP="00096AE3">
      <w:pPr>
        <w:pStyle w:val="Ttulo6"/>
        <w:ind w:left="720" w:firstLine="720"/>
        <w:jc w:val="both"/>
        <w:rPr>
          <w:rFonts w:ascii="Consolas" w:hAnsi="Consolas"/>
        </w:rPr>
      </w:pPr>
      <w:r w:rsidRPr="00096AE3">
        <w:rPr>
          <w:rFonts w:ascii="Consolas" w:hAnsi="Consolas"/>
        </w:rPr>
        <w:t>. Enfermedad periodontal</w:t>
      </w:r>
    </w:p>
    <w:p w:rsidR="00654756" w:rsidRPr="00096AE3" w:rsidRDefault="00654756" w:rsidP="00096AE3">
      <w:pPr>
        <w:pStyle w:val="Ttulo6"/>
        <w:ind w:left="1440"/>
        <w:jc w:val="both"/>
        <w:rPr>
          <w:rFonts w:ascii="Consolas" w:hAnsi="Consolas"/>
        </w:rPr>
      </w:pPr>
      <w:r w:rsidRPr="00096AE3">
        <w:rPr>
          <w:rFonts w:ascii="Consolas" w:hAnsi="Consolas"/>
        </w:rPr>
        <w:t>. Caries</w:t>
      </w:r>
    </w:p>
    <w:p w:rsidR="00654756" w:rsidRPr="00096AE3" w:rsidRDefault="00654756" w:rsidP="00096AE3">
      <w:pPr>
        <w:pStyle w:val="Ttulo6"/>
        <w:ind w:left="720" w:firstLine="720"/>
        <w:jc w:val="both"/>
        <w:rPr>
          <w:rFonts w:ascii="Consolas" w:hAnsi="Consolas"/>
        </w:rPr>
      </w:pPr>
      <w:r w:rsidRPr="00096AE3">
        <w:rPr>
          <w:rFonts w:ascii="Consolas" w:hAnsi="Consolas"/>
        </w:rPr>
        <w:t xml:space="preserve">. </w:t>
      </w:r>
      <w:proofErr w:type="spellStart"/>
      <w:r w:rsidRPr="00096AE3">
        <w:rPr>
          <w:rFonts w:ascii="Consolas" w:hAnsi="Consolas"/>
        </w:rPr>
        <w:t>Maloclusión</w:t>
      </w:r>
      <w:proofErr w:type="spellEnd"/>
    </w:p>
    <w:p w:rsidR="00654756" w:rsidRPr="00096AE3" w:rsidRDefault="00654756" w:rsidP="00096AE3">
      <w:pPr>
        <w:pStyle w:val="Ttulo6"/>
        <w:ind w:left="720" w:firstLine="720"/>
        <w:jc w:val="both"/>
        <w:rPr>
          <w:rFonts w:ascii="Consolas" w:hAnsi="Consolas"/>
        </w:rPr>
      </w:pPr>
      <w:r w:rsidRPr="00096AE3">
        <w:rPr>
          <w:rFonts w:ascii="Consolas" w:hAnsi="Consolas"/>
        </w:rPr>
        <w:t>. Traumatismos dentales</w:t>
      </w:r>
    </w:p>
    <w:p w:rsidR="00654756" w:rsidRPr="00096AE3" w:rsidRDefault="00654756" w:rsidP="00096AE3">
      <w:pPr>
        <w:pStyle w:val="Ttulo6"/>
        <w:ind w:left="720" w:firstLine="720"/>
        <w:jc w:val="both"/>
        <w:rPr>
          <w:rFonts w:ascii="Consolas" w:hAnsi="Consolas"/>
        </w:rPr>
      </w:pPr>
      <w:r w:rsidRPr="00096AE3">
        <w:rPr>
          <w:rFonts w:ascii="Consolas" w:hAnsi="Consolas"/>
        </w:rPr>
        <w:t>. Lesiones de la mucosa oral</w:t>
      </w:r>
    </w:p>
    <w:p w:rsidR="00654756" w:rsidRPr="00096AE3" w:rsidRDefault="00654756" w:rsidP="00096AE3">
      <w:pPr>
        <w:pStyle w:val="Ttulo6"/>
        <w:ind w:left="720" w:firstLine="720"/>
        <w:jc w:val="both"/>
        <w:rPr>
          <w:rFonts w:ascii="Consolas" w:hAnsi="Consolas"/>
        </w:rPr>
      </w:pPr>
    </w:p>
    <w:p w:rsidR="00654756" w:rsidRPr="00096AE3" w:rsidRDefault="00654756" w:rsidP="00096AE3">
      <w:pPr>
        <w:pStyle w:val="Ttulo4"/>
        <w:jc w:val="both"/>
        <w:rPr>
          <w:rFonts w:ascii="Consolas" w:hAnsi="Consolas"/>
        </w:rPr>
      </w:pPr>
      <w:r w:rsidRPr="00096AE3">
        <w:rPr>
          <w:rFonts w:ascii="Consolas" w:hAnsi="Consolas"/>
        </w:rPr>
        <w:t>La obturación</w:t>
      </w:r>
    </w:p>
    <w:p w:rsidR="00654756" w:rsidRPr="00096AE3" w:rsidRDefault="00654756" w:rsidP="00096AE3">
      <w:pPr>
        <w:pStyle w:val="Ttulo7"/>
        <w:ind w:left="1080"/>
        <w:jc w:val="both"/>
        <w:rPr>
          <w:rFonts w:ascii="Consolas" w:hAnsi="Consolas"/>
        </w:rPr>
      </w:pPr>
      <w:r w:rsidRPr="00096AE3">
        <w:rPr>
          <w:rFonts w:ascii="Consolas" w:hAnsi="Consolas"/>
        </w:rPr>
        <w:t>Conocida como empaste, es uno de los principales tratamientos que se realiza en odontología para la eliminación de la caries dental. La técnica consiste básicamente en la eliminación del tejido con caries y el relleno de la cavidad con un material artificial</w:t>
      </w:r>
    </w:p>
    <w:p w:rsidR="00654756" w:rsidRPr="00096AE3" w:rsidRDefault="00654756"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Exodoncia</w:t>
      </w:r>
    </w:p>
    <w:p w:rsidR="00654756" w:rsidRPr="00096AE3" w:rsidRDefault="00654756" w:rsidP="00096AE3">
      <w:pPr>
        <w:pStyle w:val="Ttulo7"/>
        <w:ind w:left="1080"/>
        <w:jc w:val="both"/>
        <w:rPr>
          <w:rFonts w:ascii="Consolas" w:hAnsi="Consolas"/>
        </w:rPr>
      </w:pPr>
      <w:r w:rsidRPr="00096AE3">
        <w:rPr>
          <w:rFonts w:ascii="Consolas" w:hAnsi="Consolas"/>
        </w:rPr>
        <w:t>También conocida como extracción, es la técnica de cirugía oral mediante la cual se realiza la avulsión o extracción de un diente o porción del mismo, del lecho óseo que lo alberga.</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Periodoncia</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Endodoncia</w:t>
      </w:r>
    </w:p>
    <w:p w:rsidR="00654756" w:rsidRPr="00096AE3" w:rsidRDefault="00654756" w:rsidP="00096AE3">
      <w:pPr>
        <w:pStyle w:val="Ttulo7"/>
        <w:ind w:left="1080"/>
        <w:jc w:val="both"/>
        <w:rPr>
          <w:rFonts w:ascii="Consolas" w:hAnsi="Consolas"/>
        </w:rPr>
      </w:pPr>
      <w:r w:rsidRPr="00096AE3">
        <w:rPr>
          <w:rFonts w:ascii="Consolas" w:hAnsi="Consolas"/>
        </w:rPr>
        <w:t>Área dental que estudia, previene y trata las enfermedades y alteraciones que comprometen los tejidos internos del diente (nervios) y sus relaciones con las estructuras que lo rodean</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bruxismo</w:t>
      </w:r>
    </w:p>
    <w:p w:rsidR="00654756" w:rsidRPr="00096AE3" w:rsidRDefault="00654756" w:rsidP="00096AE3">
      <w:pPr>
        <w:pStyle w:val="Ttulo7"/>
        <w:ind w:left="1080"/>
        <w:jc w:val="both"/>
        <w:rPr>
          <w:rFonts w:ascii="Consolas" w:hAnsi="Consolas"/>
        </w:rPr>
      </w:pPr>
      <w:r w:rsidRPr="00096AE3">
        <w:rPr>
          <w:rFonts w:ascii="Consolas" w:hAnsi="Consolas"/>
        </w:rPr>
        <w:t>Afección que se produce al apretar o hacer rechinar los dientes ejerciendo presión en los tejidos y otras estructuras que rodean la mandíbula generando dolor en la articulación, inflamación, dolor de cabeza, dolor de oído, daño en los dientes. El tratamiento odontológico consiste en el uso de planos de relajación.</w:t>
      </w:r>
    </w:p>
    <w:p w:rsidR="00654756" w:rsidRPr="00096AE3" w:rsidRDefault="00654756"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proofErr w:type="spellStart"/>
      <w:r w:rsidRPr="00096AE3">
        <w:rPr>
          <w:rFonts w:ascii="Consolas" w:hAnsi="Consolas"/>
        </w:rPr>
        <w:lastRenderedPageBreak/>
        <w:t>Odontopediatra</w:t>
      </w:r>
      <w:proofErr w:type="spellEnd"/>
    </w:p>
    <w:p w:rsidR="00654756" w:rsidRPr="00096AE3" w:rsidRDefault="00654756" w:rsidP="00096AE3">
      <w:pPr>
        <w:pStyle w:val="Ttulo7"/>
        <w:ind w:left="1080"/>
        <w:jc w:val="both"/>
        <w:rPr>
          <w:rFonts w:ascii="Consolas" w:hAnsi="Consolas"/>
        </w:rPr>
      </w:pPr>
      <w:r w:rsidRPr="00096AE3">
        <w:rPr>
          <w:rFonts w:ascii="Consolas" w:hAnsi="Consolas"/>
        </w:rPr>
        <w:t xml:space="preserve">diagnóstico, prevención, intersección y corrección de los problemas de maduración de las estructuras </w:t>
      </w:r>
      <w:proofErr w:type="spellStart"/>
      <w:r w:rsidRPr="00096AE3">
        <w:rPr>
          <w:rFonts w:ascii="Consolas" w:hAnsi="Consolas"/>
        </w:rPr>
        <w:t>orofaciales</w:t>
      </w:r>
      <w:proofErr w:type="spellEnd"/>
      <w:r w:rsidRPr="00096AE3">
        <w:rPr>
          <w:rFonts w:ascii="Consolas" w:hAnsi="Consolas"/>
        </w:rPr>
        <w:t xml:space="preserve">, así como todas las formas de </w:t>
      </w:r>
      <w:proofErr w:type="spellStart"/>
      <w:r w:rsidRPr="00096AE3">
        <w:rPr>
          <w:rFonts w:ascii="Consolas" w:hAnsi="Consolas"/>
        </w:rPr>
        <w:t>maloclusion</w:t>
      </w:r>
      <w:proofErr w:type="spellEnd"/>
      <w:r w:rsidRPr="00096AE3">
        <w:rPr>
          <w:rFonts w:ascii="Consolas" w:hAnsi="Consolas"/>
        </w:rPr>
        <w:t xml:space="preserve"> de los dientes en niños</w:t>
      </w:r>
    </w:p>
    <w:p w:rsidR="00654756" w:rsidRPr="00096AE3" w:rsidRDefault="00654756" w:rsidP="00096AE3">
      <w:pPr>
        <w:pStyle w:val="Ttulo5"/>
        <w:ind w:left="720" w:firstLine="360"/>
        <w:jc w:val="both"/>
        <w:rPr>
          <w:rFonts w:ascii="Consolas" w:hAnsi="Consolas"/>
          <w:i/>
        </w:rPr>
      </w:pPr>
      <w:r w:rsidRPr="00096AE3">
        <w:rPr>
          <w:rFonts w:ascii="Consolas" w:hAnsi="Consolas"/>
          <w:i/>
        </w:rPr>
        <w:t>cuidado de salud bucal en niños y adolescentes</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radiología digital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limpieza dental</w:t>
      </w:r>
    </w:p>
    <w:p w:rsidR="00654756" w:rsidRPr="00096AE3" w:rsidRDefault="00654756" w:rsidP="00096AE3">
      <w:pPr>
        <w:pStyle w:val="Ttulo7"/>
        <w:ind w:left="1080"/>
        <w:jc w:val="both"/>
        <w:rPr>
          <w:rFonts w:ascii="Consolas" w:hAnsi="Consolas"/>
        </w:rPr>
      </w:pPr>
      <w:r w:rsidRPr="00096AE3">
        <w:rPr>
          <w:rFonts w:ascii="Consolas" w:hAnsi="Consolas"/>
        </w:rPr>
        <w:t>Este procedimiento consiste en la remoción del sarro y manchas en los dientes. Es recomendable realizarlo cada 6 meses para evitar enfermedades periodontales</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Rehabilitación Oral</w:t>
      </w:r>
    </w:p>
    <w:p w:rsidR="00654756" w:rsidRPr="00096AE3" w:rsidRDefault="00654756" w:rsidP="00096AE3">
      <w:pPr>
        <w:pStyle w:val="Ttulo7"/>
        <w:ind w:left="1080"/>
        <w:jc w:val="both"/>
        <w:rPr>
          <w:rFonts w:ascii="Consolas" w:hAnsi="Consolas"/>
        </w:rPr>
      </w:pPr>
      <w:r w:rsidRPr="00096AE3">
        <w:rPr>
          <w:rFonts w:ascii="Consolas" w:hAnsi="Consolas"/>
        </w:rPr>
        <w:t xml:space="preserve">Prótesis fija, prótesis removible, operatoria, oclusión o </w:t>
      </w:r>
      <w:proofErr w:type="spellStart"/>
      <w:r w:rsidRPr="00096AE3">
        <w:rPr>
          <w:rFonts w:ascii="Consolas" w:hAnsi="Consolas"/>
        </w:rPr>
        <w:t>implantología</w:t>
      </w:r>
      <w:proofErr w:type="spellEnd"/>
      <w:r w:rsidRPr="00096AE3">
        <w:rPr>
          <w:rFonts w:ascii="Consolas" w:hAnsi="Consolas"/>
        </w:rPr>
        <w:t>, colocación corona dental, procesos restaurativos que permitan recuperar la función masticatoria.</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 xml:space="preserve">Dolor </w:t>
      </w:r>
      <w:proofErr w:type="spellStart"/>
      <w:r w:rsidRPr="00096AE3">
        <w:rPr>
          <w:rFonts w:ascii="Consolas" w:hAnsi="Consolas"/>
        </w:rPr>
        <w:t>Orofacial</w:t>
      </w:r>
      <w:proofErr w:type="spellEnd"/>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Exámenes Radiográficos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 xml:space="preserve">Articulación </w:t>
      </w:r>
      <w:proofErr w:type="spellStart"/>
      <w:r w:rsidRPr="00096AE3">
        <w:rPr>
          <w:rFonts w:ascii="Consolas" w:hAnsi="Consolas"/>
        </w:rPr>
        <w:t>temporo</w:t>
      </w:r>
      <w:proofErr w:type="spellEnd"/>
      <w:r w:rsidRPr="00096AE3">
        <w:rPr>
          <w:rFonts w:ascii="Consolas" w:hAnsi="Consolas"/>
        </w:rPr>
        <w:t xml:space="preserve"> mandibular (Trastornos </w:t>
      </w:r>
      <w:proofErr w:type="spellStart"/>
      <w:r w:rsidRPr="00096AE3">
        <w:rPr>
          <w:rFonts w:ascii="Consolas" w:hAnsi="Consolas"/>
        </w:rPr>
        <w:t>Témporomandibulares</w:t>
      </w:r>
      <w:proofErr w:type="spellEnd"/>
      <w:r w:rsidRPr="00096AE3">
        <w:rPr>
          <w:rFonts w:ascii="Consolas" w:hAnsi="Consolas"/>
        </w:rPr>
        <w:t>)</w:t>
      </w:r>
    </w:p>
    <w:p w:rsidR="00654756" w:rsidRPr="00096AE3" w:rsidRDefault="00654756" w:rsidP="00096AE3">
      <w:pPr>
        <w:pStyle w:val="Ttulo7"/>
        <w:ind w:left="1080"/>
        <w:jc w:val="both"/>
        <w:rPr>
          <w:rFonts w:ascii="Consolas" w:hAnsi="Consolas"/>
        </w:rPr>
      </w:pPr>
      <w:r w:rsidRPr="00096AE3">
        <w:rPr>
          <w:rFonts w:ascii="Consolas" w:hAnsi="Consolas"/>
        </w:rPr>
        <w:t xml:space="preserve">El síndrome de la ATM es un trastorno que afecta a la articulación </w:t>
      </w:r>
      <w:proofErr w:type="spellStart"/>
      <w:r w:rsidRPr="00096AE3">
        <w:rPr>
          <w:rFonts w:ascii="Consolas" w:hAnsi="Consolas"/>
        </w:rPr>
        <w:t>temporomandibular</w:t>
      </w:r>
      <w:proofErr w:type="spellEnd"/>
      <w:r w:rsidRPr="00096AE3">
        <w:rPr>
          <w:rFonts w:ascii="Consolas" w:hAnsi="Consolas"/>
        </w:rPr>
        <w:t>, lo que produce dolor en la cabeza y el cuello y un posible ruido de la mandíbula al masticar.</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ortodoncia</w:t>
      </w:r>
    </w:p>
    <w:p w:rsidR="00654756" w:rsidRPr="00096AE3" w:rsidRDefault="00654756" w:rsidP="00096AE3">
      <w:pPr>
        <w:pStyle w:val="Ttulo6"/>
        <w:ind w:left="1080"/>
        <w:jc w:val="both"/>
        <w:rPr>
          <w:rFonts w:ascii="Consolas" w:hAnsi="Consolas"/>
          <w:i/>
        </w:rPr>
      </w:pPr>
      <w:r w:rsidRPr="00096AE3">
        <w:rPr>
          <w:rFonts w:ascii="Consolas" w:hAnsi="Consolas"/>
          <w:i/>
        </w:rPr>
        <w:t>Especialidad de la Odontología que se encarga de la a alineación de los dientes y la corrección de problemas de mordida.</w:t>
      </w:r>
    </w:p>
    <w:p w:rsidR="00654756" w:rsidRPr="00096AE3" w:rsidRDefault="00654756" w:rsidP="00096AE3">
      <w:pPr>
        <w:pStyle w:val="Ttulo5"/>
        <w:ind w:left="1080"/>
        <w:jc w:val="both"/>
        <w:rPr>
          <w:rFonts w:ascii="Consolas" w:hAnsi="Consolas"/>
          <w:i/>
        </w:rPr>
      </w:pPr>
      <w:r w:rsidRPr="00096AE3">
        <w:rPr>
          <w:rFonts w:ascii="Consolas" w:hAnsi="Consolas"/>
          <w:i/>
        </w:rPr>
        <w:t>La ortodoncia es una especialidad de la Odontología que se encarga del estudio, prevención, diagnóstico y tratamiento de las anomalías de forma, posición, relación y función tanto de los dientes como de la estructura maxilofacial</w:t>
      </w:r>
    </w:p>
    <w:p w:rsidR="00654756" w:rsidRPr="00096AE3" w:rsidRDefault="00654756" w:rsidP="00096AE3">
      <w:pPr>
        <w:jc w:val="both"/>
        <w:rPr>
          <w:rFonts w:ascii="Consolas" w:hAnsi="Consolas"/>
        </w:rPr>
      </w:pP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Cirugía Maxilofacial</w:t>
      </w:r>
    </w:p>
    <w:p w:rsidR="00654756" w:rsidRPr="00096AE3" w:rsidRDefault="00654756" w:rsidP="00096AE3">
      <w:pPr>
        <w:pStyle w:val="Ttulo5"/>
        <w:ind w:left="1080"/>
        <w:jc w:val="both"/>
        <w:rPr>
          <w:rFonts w:ascii="Consolas" w:hAnsi="Consolas"/>
          <w:i/>
        </w:rPr>
      </w:pPr>
      <w:r w:rsidRPr="00096AE3">
        <w:rPr>
          <w:rFonts w:ascii="Consolas" w:hAnsi="Consolas"/>
          <w:i/>
        </w:rPr>
        <w:t>Especialidad encargada del diagnóstico y tratamiento quirúrgico de enfermedades, traumas o defectos relacionados con la boca, los tejidos blandos y duros de la región buco-facial.</w:t>
      </w:r>
    </w:p>
    <w:p w:rsidR="00654756" w:rsidRPr="00096AE3" w:rsidRDefault="00654756" w:rsidP="00096AE3">
      <w:pPr>
        <w:jc w:val="both"/>
        <w:rPr>
          <w:rFonts w:ascii="Consolas" w:hAnsi="Consolas"/>
        </w:rPr>
      </w:pPr>
    </w:p>
    <w:p w:rsidR="00654756" w:rsidRPr="00096AE3" w:rsidRDefault="00654756" w:rsidP="00096AE3">
      <w:pPr>
        <w:pStyle w:val="Ttulo3"/>
        <w:spacing w:after="160" w:line="259" w:lineRule="auto"/>
        <w:jc w:val="both"/>
        <w:rPr>
          <w:rFonts w:ascii="Consolas" w:hAnsi="Consolas"/>
        </w:rPr>
      </w:pPr>
      <w:r w:rsidRPr="00096AE3">
        <w:rPr>
          <w:rFonts w:ascii="Consolas" w:hAnsi="Consolas"/>
        </w:rPr>
        <w:lastRenderedPageBreak/>
        <w:t>Estética dental</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Prótesis dentales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Implantes dentales luego corona dental</w:t>
      </w:r>
    </w:p>
    <w:p w:rsidR="00654756" w:rsidRPr="00096AE3" w:rsidRDefault="00654756" w:rsidP="00096AE3">
      <w:pPr>
        <w:pStyle w:val="Ttulo7"/>
        <w:ind w:left="1080"/>
        <w:jc w:val="both"/>
        <w:rPr>
          <w:rFonts w:ascii="Consolas" w:hAnsi="Consolas"/>
        </w:rPr>
      </w:pPr>
      <w:r w:rsidRPr="00096AE3">
        <w:rPr>
          <w:rFonts w:ascii="Consolas" w:hAnsi="Consolas"/>
        </w:rPr>
        <w:t>Reposición de unidades dentales perdidas por medio de la colocación de implante dental de titanio insertados en los maxilares, a manera de raíces de dientes colocadas dentro del hueso y que luego pueden portar coronas dentales artificiales diseñada para ello.</w:t>
      </w:r>
    </w:p>
    <w:p w:rsidR="00654756" w:rsidRPr="00096AE3" w:rsidRDefault="00654756" w:rsidP="00096AE3">
      <w:pPr>
        <w:ind w:left="1080"/>
        <w:jc w:val="both"/>
        <w:rPr>
          <w:rFonts w:ascii="Consolas" w:hAnsi="Consolas"/>
          <w:i/>
        </w:rPr>
      </w:pPr>
      <w:r w:rsidRPr="00096AE3">
        <w:rPr>
          <w:rStyle w:val="Ttulo5Car"/>
          <w:rFonts w:ascii="Consolas" w:hAnsi="Consolas"/>
          <w:i/>
        </w:rPr>
        <w:t>Los implantes dentales consisten en una pieza de titanio en forma de cilindro, que se introduce en el interior del hueso maxilar o mandibular mediante una pequeña intervención quirúrgica, semejante a la requerida para la extracción de un diente.</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Blanqueamiento</w:t>
      </w:r>
    </w:p>
    <w:p w:rsidR="00654756" w:rsidRPr="00096AE3" w:rsidRDefault="00654756" w:rsidP="00096AE3">
      <w:pPr>
        <w:pStyle w:val="Ttulo7"/>
        <w:ind w:left="1080"/>
        <w:jc w:val="both"/>
        <w:rPr>
          <w:rStyle w:val="Ttulo8Car"/>
          <w:rFonts w:ascii="Consolas" w:hAnsi="Consolas"/>
          <w:sz w:val="22"/>
          <w:szCs w:val="22"/>
        </w:rPr>
      </w:pPr>
      <w:r w:rsidRPr="00096AE3">
        <w:rPr>
          <w:rStyle w:val="Ttulo8Car"/>
          <w:rFonts w:ascii="Consolas" w:hAnsi="Consolas"/>
          <w:sz w:val="22"/>
          <w:szCs w:val="22"/>
        </w:rPr>
        <w:t>Este tratamiento estético permite blanquear y recuperar el brillo de dientes oscurecidos o con tonos amarillos, mejorando estéticamente la sonrisa de los pacientes</w:t>
      </w:r>
    </w:p>
    <w:p w:rsidR="008C5FB0" w:rsidRPr="00096AE3" w:rsidRDefault="008C5FB0" w:rsidP="00096AE3">
      <w:pPr>
        <w:jc w:val="both"/>
        <w:rPr>
          <w:rFonts w:ascii="Consolas" w:hAnsi="Consolas"/>
          <w:lang w:val="es-BO" w:eastAsia="en-US"/>
        </w:rPr>
      </w:pPr>
    </w:p>
    <w:p w:rsidR="00654756" w:rsidRPr="00096AE3" w:rsidRDefault="00654756" w:rsidP="00096AE3">
      <w:pPr>
        <w:pStyle w:val="Ttulo4"/>
        <w:spacing w:after="160" w:line="259" w:lineRule="auto"/>
        <w:ind w:left="1440" w:hanging="360"/>
        <w:jc w:val="both"/>
        <w:rPr>
          <w:rFonts w:ascii="Consolas" w:hAnsi="Consolas"/>
        </w:rPr>
      </w:pPr>
      <w:proofErr w:type="spellStart"/>
      <w:r w:rsidRPr="00096AE3">
        <w:rPr>
          <w:rFonts w:ascii="Consolas" w:hAnsi="Consolas"/>
        </w:rPr>
        <w:t>Brackets</w:t>
      </w:r>
      <w:proofErr w:type="spellEnd"/>
      <w:r w:rsidRPr="00096AE3">
        <w:rPr>
          <w:rFonts w:ascii="Consolas" w:hAnsi="Consolas"/>
        </w:rPr>
        <w:t xml:space="preserve"> transparentes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Implantes dentales</w:t>
      </w:r>
    </w:p>
    <w:p w:rsidR="00654756" w:rsidRPr="00096AE3" w:rsidRDefault="00654756" w:rsidP="00096AE3">
      <w:pPr>
        <w:pStyle w:val="Ttulo7"/>
        <w:ind w:left="1080"/>
        <w:jc w:val="both"/>
        <w:rPr>
          <w:rFonts w:ascii="Consolas" w:hAnsi="Consolas"/>
        </w:rPr>
      </w:pPr>
      <w:r w:rsidRPr="00096AE3">
        <w:rPr>
          <w:rFonts w:ascii="Consolas" w:hAnsi="Consolas"/>
        </w:rPr>
        <w:t>Esta especialidad reemplaza la perdida de piezas dentales con tornillos de titanio insertados al hueso mandibular. Estos actúan como la raíz del diente donde se posicionará el implante</w:t>
      </w:r>
    </w:p>
    <w:p w:rsidR="00654756" w:rsidRPr="00096AE3" w:rsidRDefault="00654756" w:rsidP="00096AE3">
      <w:pPr>
        <w:pStyle w:val="Ttulo4"/>
        <w:spacing w:after="160" w:line="259" w:lineRule="auto"/>
        <w:ind w:left="1440" w:hanging="360"/>
        <w:jc w:val="both"/>
        <w:rPr>
          <w:rFonts w:ascii="Consolas" w:hAnsi="Consolas"/>
        </w:rPr>
      </w:pPr>
      <w:proofErr w:type="spellStart"/>
      <w:r w:rsidRPr="00096AE3">
        <w:rPr>
          <w:rFonts w:ascii="Consolas" w:hAnsi="Consolas"/>
        </w:rPr>
        <w:t>Invisalign</w:t>
      </w:r>
      <w:proofErr w:type="spellEnd"/>
      <w:r w:rsidRPr="00096AE3">
        <w:rPr>
          <w:rFonts w:ascii="Consolas" w:hAnsi="Consolas"/>
        </w:rPr>
        <w:t xml:space="preserve"> ortodoncia invisible</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Carillas</w:t>
      </w:r>
    </w:p>
    <w:p w:rsidR="00654756" w:rsidRPr="00096AE3" w:rsidRDefault="00654756" w:rsidP="00096AE3">
      <w:pPr>
        <w:pStyle w:val="Ttulo4"/>
        <w:spacing w:after="160" w:line="259" w:lineRule="auto"/>
        <w:ind w:left="1440" w:hanging="360"/>
        <w:jc w:val="both"/>
        <w:rPr>
          <w:rFonts w:ascii="Consolas" w:hAnsi="Consolas"/>
        </w:rPr>
      </w:pPr>
      <w:r w:rsidRPr="00096AE3">
        <w:rPr>
          <w:rFonts w:ascii="Consolas" w:hAnsi="Consolas"/>
        </w:rPr>
        <w:t>incrustaciones dentales y prótesis totalmente de porcelana</w:t>
      </w:r>
    </w:p>
    <w:p w:rsidR="00654756" w:rsidRPr="00096AE3" w:rsidRDefault="00654756" w:rsidP="00096AE3">
      <w:pPr>
        <w:pStyle w:val="Ttulo2"/>
        <w:numPr>
          <w:ilvl w:val="0"/>
          <w:numId w:val="0"/>
        </w:numPr>
        <w:ind w:left="720" w:hanging="360"/>
        <w:jc w:val="both"/>
        <w:rPr>
          <w:rFonts w:ascii="Consolas" w:hAnsi="Consolas"/>
        </w:rPr>
      </w:pPr>
    </w:p>
    <w:p w:rsidR="00654756" w:rsidRPr="00096AE3" w:rsidRDefault="00654756" w:rsidP="00096AE3">
      <w:pPr>
        <w:pStyle w:val="Ttulo"/>
        <w:jc w:val="both"/>
        <w:rPr>
          <w:rFonts w:ascii="Consolas" w:hAnsi="Consolas"/>
        </w:rPr>
      </w:pPr>
      <w:r w:rsidRPr="00096AE3">
        <w:rPr>
          <w:rFonts w:ascii="Consolas" w:hAnsi="Consolas"/>
        </w:rPr>
        <w:t>Notas adicionales</w:t>
      </w:r>
    </w:p>
    <w:p w:rsidR="00654756" w:rsidRPr="00096AE3" w:rsidRDefault="00654756" w:rsidP="00096AE3">
      <w:pPr>
        <w:jc w:val="both"/>
        <w:rPr>
          <w:rFonts w:ascii="Consolas" w:hAnsi="Consolas"/>
        </w:rPr>
      </w:pPr>
      <w:r w:rsidRPr="00096AE3">
        <w:rPr>
          <w:rFonts w:ascii="Consolas" w:hAnsi="Consolas"/>
        </w:rPr>
        <w:t xml:space="preserve">Todas las interfaces deben ser iguale, no pueden ser toscas, debe verse bien, debe ser </w:t>
      </w:r>
      <w:proofErr w:type="spellStart"/>
      <w:r w:rsidRPr="00096AE3">
        <w:rPr>
          <w:rFonts w:ascii="Consolas" w:hAnsi="Consolas"/>
        </w:rPr>
        <w:t>inutitiva</w:t>
      </w:r>
      <w:proofErr w:type="spellEnd"/>
      <w:r w:rsidRPr="00096AE3">
        <w:rPr>
          <w:rFonts w:ascii="Consolas" w:hAnsi="Consolas"/>
        </w:rPr>
        <w:t xml:space="preserve"> y fácil de usar, debe estar bien organizada.</w:t>
      </w:r>
    </w:p>
    <w:p w:rsidR="00654756" w:rsidRPr="00096AE3" w:rsidRDefault="00654756" w:rsidP="00096AE3">
      <w:pPr>
        <w:jc w:val="both"/>
        <w:rPr>
          <w:rFonts w:ascii="Consolas" w:hAnsi="Consolas"/>
        </w:rPr>
      </w:pPr>
      <w:r w:rsidRPr="00096AE3">
        <w:rPr>
          <w:rFonts w:ascii="Consolas" w:hAnsi="Consolas"/>
        </w:rPr>
        <w:t xml:space="preserve">el </w:t>
      </w:r>
      <w:proofErr w:type="spellStart"/>
      <w:r w:rsidRPr="00096AE3">
        <w:rPr>
          <w:rFonts w:ascii="Consolas" w:hAnsi="Consolas"/>
        </w:rPr>
        <w:t>login</w:t>
      </w:r>
      <w:proofErr w:type="spellEnd"/>
      <w:r w:rsidRPr="00096AE3">
        <w:rPr>
          <w:rFonts w:ascii="Consolas" w:hAnsi="Consolas"/>
        </w:rPr>
        <w:t xml:space="preserve"> debe ser igual para todos, pero en el caso de un médico o administrador o secretaria, mediante la autentificación debe dirigir al usuario a su plataforma correspondiente a su cargo.</w:t>
      </w:r>
    </w:p>
    <w:p w:rsidR="008C5FB0" w:rsidRPr="00096AE3" w:rsidRDefault="008C5FB0" w:rsidP="00096AE3">
      <w:pPr>
        <w:jc w:val="both"/>
        <w:rPr>
          <w:rFonts w:ascii="Consolas" w:hAnsi="Consolas"/>
        </w:rPr>
      </w:pPr>
    </w:p>
    <w:p w:rsidR="00654756" w:rsidRPr="00096AE3" w:rsidRDefault="00654756" w:rsidP="00096AE3">
      <w:pPr>
        <w:jc w:val="both"/>
        <w:rPr>
          <w:rFonts w:ascii="Consolas" w:hAnsi="Consolas"/>
        </w:rPr>
      </w:pPr>
      <w:r w:rsidRPr="00096AE3">
        <w:rPr>
          <w:rFonts w:ascii="Consolas" w:hAnsi="Consolas"/>
        </w:rPr>
        <w:t>EXTRAS: ESPECIALIDADES DE LA ODONTOLOGIA:</w:t>
      </w:r>
    </w:p>
    <w:p w:rsidR="00654756" w:rsidRPr="00096AE3" w:rsidRDefault="00654756" w:rsidP="00096AE3">
      <w:pPr>
        <w:jc w:val="both"/>
        <w:rPr>
          <w:rFonts w:ascii="Consolas" w:hAnsi="Consolas"/>
        </w:rPr>
      </w:pPr>
      <w:r w:rsidRPr="00096AE3">
        <w:rPr>
          <w:rFonts w:ascii="Consolas" w:hAnsi="Consolas"/>
          <w:u w:val="single"/>
        </w:rPr>
        <w:t>Rehabilitación oral</w:t>
      </w:r>
      <w:r w:rsidRPr="00096AE3">
        <w:rPr>
          <w:rFonts w:ascii="Consolas" w:hAnsi="Consolas"/>
        </w:rPr>
        <w:t>. Es la parte de la odontología encargada de la restauración, es decir recuperar la función fisiológica y estética mediante el empleo de prótesis dentales y otras medidas.</w:t>
      </w:r>
    </w:p>
    <w:p w:rsidR="00654756" w:rsidRPr="00096AE3" w:rsidRDefault="00654756" w:rsidP="00096AE3">
      <w:pPr>
        <w:jc w:val="both"/>
        <w:rPr>
          <w:rFonts w:ascii="Consolas" w:hAnsi="Consolas"/>
        </w:rPr>
      </w:pPr>
      <w:r w:rsidRPr="00096AE3">
        <w:rPr>
          <w:rFonts w:ascii="Consolas" w:hAnsi="Consolas"/>
          <w:u w:val="single"/>
        </w:rPr>
        <w:lastRenderedPageBreak/>
        <w:t xml:space="preserve">Periodoncia o </w:t>
      </w:r>
      <w:proofErr w:type="spellStart"/>
      <w:r w:rsidRPr="00096AE3">
        <w:rPr>
          <w:rFonts w:ascii="Consolas" w:hAnsi="Consolas"/>
          <w:u w:val="single"/>
        </w:rPr>
        <w:t>Periodontología</w:t>
      </w:r>
      <w:proofErr w:type="spellEnd"/>
      <w:r w:rsidRPr="00096AE3">
        <w:rPr>
          <w:rFonts w:ascii="Consolas" w:hAnsi="Consolas"/>
        </w:rPr>
        <w:t>. Rama de la odontología especializada en el diagnóstico, prevención y tratamiento de las enfermedades periodontales.5</w:t>
      </w:r>
    </w:p>
    <w:p w:rsidR="00654756" w:rsidRPr="00096AE3" w:rsidRDefault="00654756" w:rsidP="00096AE3">
      <w:pPr>
        <w:jc w:val="both"/>
        <w:rPr>
          <w:rFonts w:ascii="Consolas" w:hAnsi="Consolas"/>
        </w:rPr>
      </w:pPr>
      <w:r w:rsidRPr="00096AE3">
        <w:rPr>
          <w:rFonts w:ascii="Consolas" w:hAnsi="Consolas"/>
          <w:u w:val="single"/>
        </w:rPr>
        <w:t>Endodoncia</w:t>
      </w:r>
      <w:r w:rsidRPr="00096AE3">
        <w:rPr>
          <w:rFonts w:ascii="Consolas" w:hAnsi="Consolas"/>
        </w:rPr>
        <w:t>. Esta especialidad realiza el tratamiento de endodoncia, es decir la actuación sobre la pulpa dental y su sustitución por un material inerte.</w:t>
      </w:r>
    </w:p>
    <w:p w:rsidR="00654756" w:rsidRPr="00096AE3" w:rsidRDefault="00654756" w:rsidP="00096AE3">
      <w:pPr>
        <w:jc w:val="both"/>
        <w:rPr>
          <w:rFonts w:ascii="Consolas" w:hAnsi="Consolas"/>
        </w:rPr>
      </w:pPr>
      <w:proofErr w:type="spellStart"/>
      <w:r w:rsidRPr="00096AE3">
        <w:rPr>
          <w:rFonts w:ascii="Consolas" w:hAnsi="Consolas"/>
          <w:u w:val="single"/>
        </w:rPr>
        <w:t>Odontopediatría</w:t>
      </w:r>
      <w:proofErr w:type="spellEnd"/>
      <w:r w:rsidRPr="00096AE3">
        <w:rPr>
          <w:rFonts w:ascii="Consolas" w:hAnsi="Consolas"/>
          <w:u w:val="single"/>
        </w:rPr>
        <w:t>.</w:t>
      </w:r>
      <w:r w:rsidRPr="00096AE3">
        <w:rPr>
          <w:rFonts w:ascii="Consolas" w:hAnsi="Consolas"/>
        </w:rPr>
        <w:t xml:space="preserve"> rama de la odontología encargada de tratar a los niños.</w:t>
      </w:r>
    </w:p>
    <w:p w:rsidR="00654756" w:rsidRPr="00096AE3" w:rsidRDefault="00654756" w:rsidP="00096AE3">
      <w:pPr>
        <w:jc w:val="both"/>
        <w:rPr>
          <w:rFonts w:ascii="Consolas" w:hAnsi="Consolas"/>
        </w:rPr>
      </w:pPr>
      <w:r w:rsidRPr="00096AE3">
        <w:rPr>
          <w:rFonts w:ascii="Consolas" w:hAnsi="Consolas"/>
          <w:u w:val="single"/>
        </w:rPr>
        <w:t>Ortodoncia</w:t>
      </w:r>
      <w:r w:rsidRPr="00096AE3">
        <w:rPr>
          <w:rFonts w:ascii="Consolas" w:hAnsi="Consolas"/>
        </w:rPr>
        <w:t>. Rama de la odontología especializada en el tratamiento y prevención de las mal posiciones de las piezas dentales.</w:t>
      </w:r>
    </w:p>
    <w:p w:rsidR="00654756" w:rsidRPr="00096AE3" w:rsidRDefault="00654756" w:rsidP="00096AE3">
      <w:pPr>
        <w:jc w:val="both"/>
        <w:rPr>
          <w:rFonts w:ascii="Consolas" w:hAnsi="Consolas"/>
        </w:rPr>
      </w:pPr>
      <w:r w:rsidRPr="00096AE3">
        <w:rPr>
          <w:rFonts w:ascii="Consolas" w:hAnsi="Consolas"/>
          <w:u w:val="single"/>
        </w:rPr>
        <w:t>Salud pública odontológica</w:t>
      </w:r>
      <w:r w:rsidRPr="00096AE3">
        <w:rPr>
          <w:rFonts w:ascii="Consolas" w:hAnsi="Consolas"/>
        </w:rPr>
        <w:t>. Especializada en la odontología comunitaria, preventiva y social.</w:t>
      </w:r>
    </w:p>
    <w:p w:rsidR="00654756" w:rsidRPr="00096AE3" w:rsidRDefault="00654756" w:rsidP="00096AE3">
      <w:pPr>
        <w:jc w:val="both"/>
        <w:rPr>
          <w:rFonts w:ascii="Consolas" w:hAnsi="Consolas"/>
        </w:rPr>
      </w:pPr>
      <w:proofErr w:type="spellStart"/>
      <w:r w:rsidRPr="00096AE3">
        <w:rPr>
          <w:rFonts w:ascii="Consolas" w:hAnsi="Consolas"/>
          <w:u w:val="single"/>
        </w:rPr>
        <w:t>Implantología</w:t>
      </w:r>
      <w:proofErr w:type="spellEnd"/>
      <w:r w:rsidRPr="00096AE3">
        <w:rPr>
          <w:rFonts w:ascii="Consolas" w:hAnsi="Consolas"/>
        </w:rPr>
        <w:t xml:space="preserve"> oral. Es la especialidad odontológica que se dedica a la reposición de unidades dentales perdidas por medio de la colocación de implantes dentales de titanio insertados en los maxilares.</w:t>
      </w:r>
    </w:p>
    <w:p w:rsidR="00654756" w:rsidRPr="00096AE3" w:rsidRDefault="00654756" w:rsidP="00096AE3">
      <w:pPr>
        <w:jc w:val="both"/>
        <w:rPr>
          <w:rFonts w:ascii="Consolas" w:hAnsi="Consolas"/>
        </w:rPr>
      </w:pPr>
      <w:r w:rsidRPr="00096AE3">
        <w:rPr>
          <w:rFonts w:ascii="Consolas" w:hAnsi="Consolas"/>
          <w:u w:val="single"/>
        </w:rPr>
        <w:t>Odontología estética o cosmética</w:t>
      </w:r>
      <w:r w:rsidRPr="00096AE3">
        <w:rPr>
          <w:rFonts w:ascii="Consolas" w:hAnsi="Consolas"/>
        </w:rPr>
        <w:t>. Es la rama de la odontología que soluciona problemas relacionados con la armonía estética de la boca en su totalidad.</w:t>
      </w:r>
    </w:p>
    <w:p w:rsidR="00654756" w:rsidRPr="00096AE3" w:rsidRDefault="008C5FB0" w:rsidP="00096AE3">
      <w:pPr>
        <w:jc w:val="both"/>
        <w:rPr>
          <w:rFonts w:ascii="Consolas" w:hAnsi="Consolas"/>
        </w:rPr>
      </w:pPr>
      <w:r w:rsidRPr="00096AE3">
        <w:rPr>
          <w:rFonts w:ascii="Consolas" w:hAnsi="Consolas"/>
          <w:u w:val="single"/>
        </w:rPr>
        <w:t xml:space="preserve">Odontología </w:t>
      </w:r>
      <w:r w:rsidR="00654756" w:rsidRPr="00096AE3">
        <w:rPr>
          <w:rFonts w:ascii="Consolas" w:hAnsi="Consolas"/>
          <w:u w:val="single"/>
        </w:rPr>
        <w:t>preventiva</w:t>
      </w:r>
      <w:r w:rsidR="00654756" w:rsidRPr="00096AE3">
        <w:rPr>
          <w:rFonts w:ascii="Consolas" w:hAnsi="Consolas"/>
        </w:rPr>
        <w:t>. Se encarga del estudio de los tratamientos preventivos bucodentales mediante técnicas no invasivas como pueden ser: selladores de fosas y fisuras, limpiezas dentales, cubetas de flúor tópico o sistémico, pulidos y otros procedimientos más complejos.</w:t>
      </w:r>
    </w:p>
    <w:p w:rsidR="00654756" w:rsidRPr="00096AE3" w:rsidRDefault="00654756" w:rsidP="00096AE3">
      <w:pPr>
        <w:jc w:val="both"/>
        <w:rPr>
          <w:rFonts w:ascii="Consolas" w:hAnsi="Consolas"/>
        </w:rPr>
      </w:pPr>
      <w:r w:rsidRPr="00096AE3">
        <w:rPr>
          <w:rFonts w:ascii="Consolas" w:hAnsi="Consolas"/>
          <w:u w:val="single"/>
        </w:rPr>
        <w:t>Odontología forense</w:t>
      </w:r>
      <w:r w:rsidRPr="00096AE3">
        <w:rPr>
          <w:rFonts w:ascii="Consolas" w:hAnsi="Consolas"/>
        </w:rPr>
        <w:t xml:space="preserve">. </w:t>
      </w:r>
      <w:r w:rsidR="008C5FB0" w:rsidRPr="00096AE3">
        <w:rPr>
          <w:rFonts w:ascii="Consolas" w:hAnsi="Consolas"/>
        </w:rPr>
        <w:t>Rama</w:t>
      </w:r>
      <w:r w:rsidRPr="00096AE3">
        <w:rPr>
          <w:rFonts w:ascii="Consolas" w:hAnsi="Consolas"/>
        </w:rPr>
        <w:t xml:space="preserve"> de la odontología que trata del manejo y el examen adecuado de la evidencia dental y de la valoración de los hallazgos dentales que puedan tener interés para procesos judiciales. </w:t>
      </w:r>
      <w:r w:rsidR="008C5FB0" w:rsidRPr="00096AE3">
        <w:rPr>
          <w:rFonts w:ascii="Consolas" w:hAnsi="Consolas"/>
        </w:rPr>
        <w:t>Se</w:t>
      </w:r>
      <w:r w:rsidRPr="00096AE3">
        <w:rPr>
          <w:rFonts w:ascii="Consolas" w:hAnsi="Consolas"/>
        </w:rPr>
        <w:t xml:space="preserve"> encarga </w:t>
      </w:r>
      <w:r w:rsidR="008C5FB0" w:rsidRPr="00096AE3">
        <w:rPr>
          <w:rFonts w:ascii="Consolas" w:hAnsi="Consolas"/>
        </w:rPr>
        <w:t xml:space="preserve">de </w:t>
      </w:r>
      <w:r w:rsidRPr="00096AE3">
        <w:rPr>
          <w:rFonts w:ascii="Consolas" w:hAnsi="Consolas"/>
        </w:rPr>
        <w:t>establecer parámetros de identificación de personas o cadáveres, la valoración de aquellos casos en los que el aparato buco-</w:t>
      </w:r>
      <w:proofErr w:type="spellStart"/>
      <w:r w:rsidRPr="00096AE3">
        <w:rPr>
          <w:rFonts w:ascii="Consolas" w:hAnsi="Consolas"/>
        </w:rPr>
        <w:t>dento</w:t>
      </w:r>
      <w:proofErr w:type="spellEnd"/>
      <w:r w:rsidRPr="00096AE3">
        <w:rPr>
          <w:rFonts w:ascii="Consolas" w:hAnsi="Consolas"/>
        </w:rPr>
        <w:t>-maxilar se utiliza como arma y la valoración de tratamientos presumiblemente inadecuados.</w:t>
      </w:r>
    </w:p>
    <w:p w:rsidR="00654756" w:rsidRPr="00096AE3" w:rsidRDefault="00654756" w:rsidP="00096AE3">
      <w:pPr>
        <w:jc w:val="both"/>
        <w:rPr>
          <w:rFonts w:ascii="Consolas" w:hAnsi="Consolas"/>
        </w:rPr>
      </w:pPr>
      <w:proofErr w:type="spellStart"/>
      <w:r w:rsidRPr="00096AE3">
        <w:rPr>
          <w:rFonts w:ascii="Consolas" w:hAnsi="Consolas"/>
          <w:u w:val="single"/>
        </w:rPr>
        <w:t>Cariología</w:t>
      </w:r>
      <w:proofErr w:type="spellEnd"/>
      <w:r w:rsidRPr="00096AE3">
        <w:rPr>
          <w:rFonts w:ascii="Consolas" w:hAnsi="Consolas"/>
        </w:rPr>
        <w:t>. Especializada en la caries dental y su tratamiento.</w:t>
      </w:r>
    </w:p>
    <w:p w:rsidR="00654756" w:rsidRPr="00096AE3" w:rsidRDefault="00654756" w:rsidP="00096AE3">
      <w:pPr>
        <w:jc w:val="both"/>
        <w:rPr>
          <w:rFonts w:ascii="Consolas" w:hAnsi="Consolas"/>
        </w:rPr>
      </w:pPr>
      <w:r w:rsidRPr="00096AE3">
        <w:rPr>
          <w:rFonts w:ascii="Consolas" w:hAnsi="Consolas"/>
          <w:u w:val="single"/>
        </w:rPr>
        <w:t>Odontología perinatal</w:t>
      </w:r>
      <w:r w:rsidRPr="00096AE3">
        <w:rPr>
          <w:rFonts w:ascii="Consolas" w:hAnsi="Consolas"/>
        </w:rPr>
        <w:t>. Rama especializada en los cuidados odontológicos a la madre embarazada, el recién nacido y al niño hasta los tres años de edad.</w:t>
      </w:r>
    </w:p>
    <w:p w:rsidR="00654756" w:rsidRPr="00096AE3" w:rsidRDefault="00654756" w:rsidP="00096AE3">
      <w:pPr>
        <w:jc w:val="both"/>
        <w:rPr>
          <w:rFonts w:ascii="Consolas" w:hAnsi="Consolas"/>
        </w:rPr>
      </w:pPr>
      <w:r w:rsidRPr="00096AE3">
        <w:rPr>
          <w:rFonts w:ascii="Consolas" w:hAnsi="Consolas"/>
          <w:u w:val="single"/>
        </w:rPr>
        <w:t>Gnatología</w:t>
      </w:r>
      <w:r w:rsidRPr="00096AE3">
        <w:rPr>
          <w:rFonts w:ascii="Consolas" w:hAnsi="Consolas"/>
        </w:rPr>
        <w:t>. Rama especializada en el estudio de la función del aparato masticador, anatomía, fisiología, alteraciones patológicas del mismo y su tratamiento. Una de las afecciones tratadas por la gnatología es el bruxismo o rechinar de dientes.</w:t>
      </w:r>
    </w:p>
    <w:p w:rsidR="00654756" w:rsidRPr="00096AE3" w:rsidRDefault="00654756" w:rsidP="00096AE3">
      <w:pPr>
        <w:jc w:val="both"/>
        <w:rPr>
          <w:rFonts w:ascii="Consolas" w:hAnsi="Consolas"/>
        </w:rPr>
      </w:pPr>
      <w:r w:rsidRPr="00096AE3">
        <w:rPr>
          <w:rFonts w:ascii="Consolas" w:hAnsi="Consolas"/>
          <w:u w:val="single"/>
        </w:rPr>
        <w:t>Odontología ocupacional</w:t>
      </w:r>
      <w:r w:rsidRPr="00096AE3">
        <w:rPr>
          <w:rFonts w:ascii="Consolas" w:hAnsi="Consolas"/>
        </w:rPr>
        <w:t>. Es la rama de la odontología que se ocupa de la salud dental de los trabajadores en r</w:t>
      </w:r>
      <w:r w:rsidR="008C5FB0" w:rsidRPr="00096AE3">
        <w:rPr>
          <w:rFonts w:ascii="Consolas" w:hAnsi="Consolas"/>
        </w:rPr>
        <w:t>elación con su entorno laboral.</w:t>
      </w:r>
    </w:p>
    <w:p w:rsidR="00654756" w:rsidRPr="00096AE3" w:rsidRDefault="00654756" w:rsidP="00096AE3">
      <w:pPr>
        <w:jc w:val="both"/>
        <w:rPr>
          <w:rFonts w:ascii="Consolas" w:hAnsi="Consolas"/>
        </w:rPr>
      </w:pPr>
      <w:r w:rsidRPr="00096AE3">
        <w:rPr>
          <w:rFonts w:ascii="Consolas" w:hAnsi="Consolas"/>
          <w:u w:val="single"/>
        </w:rPr>
        <w:t>Odontología deportiva</w:t>
      </w:r>
      <w:r w:rsidRPr="00096AE3">
        <w:rPr>
          <w:rFonts w:ascii="Consolas" w:hAnsi="Consolas"/>
        </w:rPr>
        <w:t>. Rama de la odontología que estudia la influencia de cada deporte en la salud bucodental.</w:t>
      </w:r>
    </w:p>
    <w:p w:rsidR="00654756" w:rsidRPr="00654756" w:rsidRDefault="00654756" w:rsidP="00654756">
      <w:bookmarkStart w:id="0" w:name="_GoBack"/>
      <w:bookmarkEnd w:id="0"/>
    </w:p>
    <w:sectPr w:rsidR="00654756" w:rsidRPr="00654756" w:rsidSect="00E9548C">
      <w:footerReference w:type="defaul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31C" w:rsidRDefault="004C131C">
      <w:pPr>
        <w:spacing w:after="0" w:line="240" w:lineRule="auto"/>
      </w:pPr>
      <w:r>
        <w:separator/>
      </w:r>
    </w:p>
  </w:endnote>
  <w:endnote w:type="continuationSeparator" w:id="0">
    <w:p w:rsidR="004C131C" w:rsidRDefault="004C1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48B" w:rsidRDefault="004C131C">
    <w:pPr>
      <w:pStyle w:val="Piedepgina"/>
    </w:pPr>
    <w:sdt>
      <w:sdtPr>
        <w:alias w:val="Título"/>
        <w:tag w:val=""/>
        <w:id w:val="-1852401625"/>
        <w:placeholder>
          <w:docPart w:val="0111DE3B0AD14295AA6B3783D2C42B10"/>
        </w:placeholder>
        <w:dataBinding w:prefixMappings="xmlns:ns0='http://purl.org/dc/elements/1.1/' xmlns:ns1='http://schemas.openxmlformats.org/package/2006/metadata/core-properties' " w:xpath="/ns1:coreProperties[1]/ns0:title[1]" w:storeItemID="{6C3C8BC8-F283-45AE-878A-BAB7291924A1}"/>
        <w:text/>
      </w:sdtPr>
      <w:sdtEndPr/>
      <w:sdtContent>
        <w:r w:rsidR="00315D2C">
          <w:rPr>
            <w:lang w:val="es-BO"/>
          </w:rPr>
          <w:t>Plataforma para gestionar una clínica Odontológica</w:t>
        </w:r>
      </w:sdtContent>
    </w:sdt>
    <w:r w:rsidR="0001219B">
      <w:rPr>
        <w:lang w:bidi="es-ES"/>
      </w:rPr>
      <w:ptab w:relativeTo="margin" w:alignment="right" w:leader="none"/>
    </w:r>
    <w:r w:rsidR="0001219B">
      <w:rPr>
        <w:lang w:bidi="es-ES"/>
      </w:rPr>
      <w:t xml:space="preserve">Página </w:t>
    </w:r>
    <w:r w:rsidR="0001219B">
      <w:rPr>
        <w:lang w:bidi="es-ES"/>
      </w:rPr>
      <w:fldChar w:fldCharType="begin"/>
    </w:r>
    <w:r w:rsidR="0001219B">
      <w:rPr>
        <w:lang w:bidi="es-ES"/>
      </w:rPr>
      <w:instrText xml:space="preserve"> PAGE  \* Arabic  \* MERGEFORMAT </w:instrText>
    </w:r>
    <w:r w:rsidR="0001219B">
      <w:rPr>
        <w:lang w:bidi="es-ES"/>
      </w:rPr>
      <w:fldChar w:fldCharType="separate"/>
    </w:r>
    <w:r w:rsidR="00A2181C">
      <w:rPr>
        <w:noProof/>
        <w:lang w:bidi="es-ES"/>
      </w:rPr>
      <w:t>9</w:t>
    </w:r>
    <w:r w:rsidR="0001219B">
      <w:rPr>
        <w:lang w:bidi="es-ES"/>
      </w:rPr>
      <w:fldChar w:fldCharType="end"/>
    </w:r>
    <w:r w:rsidR="0001219B">
      <w:rPr>
        <w:lang w:bidi="es-ES"/>
      </w:rPr>
      <w:t xml:space="preserve"> de </w:t>
    </w:r>
    <w:fldSimple w:instr=" NUMPAGES  \* Arabic  \* MERGEFORMAT ">
      <w:r w:rsidR="00A2181C">
        <w:rPr>
          <w:noProof/>
          <w:lang w:bidi="es-ES"/>
        </w:rPr>
        <w:t>10</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31C" w:rsidRDefault="004C131C">
      <w:pPr>
        <w:spacing w:after="0" w:line="240" w:lineRule="auto"/>
      </w:pPr>
      <w:r>
        <w:separator/>
      </w:r>
    </w:p>
  </w:footnote>
  <w:footnote w:type="continuationSeparator" w:id="0">
    <w:p w:rsidR="004C131C" w:rsidRDefault="004C1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87205AA"/>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104537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24865"/>
    <w:multiLevelType w:val="hybridMultilevel"/>
    <w:tmpl w:val="1E6A4BB0"/>
    <w:lvl w:ilvl="0" w:tplc="1000223C">
      <w:start w:val="1"/>
      <w:numFmt w:val="upp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764A2"/>
    <w:multiLevelType w:val="multilevel"/>
    <w:tmpl w:val="B6A0B9F2"/>
    <w:lvl w:ilvl="0">
      <w:start w:val="1"/>
      <w:numFmt w:val="upperLetter"/>
      <w:pStyle w:val="Encabezado2"/>
      <w:lvlText w:val="%1"/>
      <w:lvlJc w:val="left"/>
      <w:pPr>
        <w:tabs>
          <w:tab w:val="num" w:pos="1080"/>
        </w:tabs>
        <w:ind w:left="1800" w:hanging="360"/>
      </w:pPr>
    </w:lvl>
    <w:lvl w:ilvl="1">
      <w:start w:val="1"/>
      <w:numFmt w:val="lowerLetter"/>
      <w:lvlText w:val="%2."/>
      <w:lvlJc w:val="left"/>
      <w:pPr>
        <w:tabs>
          <w:tab w:val="num" w:pos="1080"/>
        </w:tabs>
        <w:ind w:left="2520" w:hanging="360"/>
      </w:pPr>
    </w:lvl>
    <w:lvl w:ilvl="2">
      <w:start w:val="1"/>
      <w:numFmt w:val="lowerRoman"/>
      <w:lvlText w:val="%3."/>
      <w:lvlJc w:val="right"/>
      <w:pPr>
        <w:tabs>
          <w:tab w:val="num" w:pos="1080"/>
        </w:tabs>
        <w:ind w:left="3240" w:hanging="180"/>
      </w:pPr>
    </w:lvl>
    <w:lvl w:ilvl="3">
      <w:start w:val="1"/>
      <w:numFmt w:val="decimal"/>
      <w:lvlText w:val="%4."/>
      <w:lvlJc w:val="left"/>
      <w:pPr>
        <w:tabs>
          <w:tab w:val="num" w:pos="1080"/>
        </w:tabs>
        <w:ind w:left="3960" w:hanging="360"/>
      </w:pPr>
    </w:lvl>
    <w:lvl w:ilvl="4">
      <w:start w:val="1"/>
      <w:numFmt w:val="lowerLetter"/>
      <w:lvlText w:val="%5."/>
      <w:lvlJc w:val="left"/>
      <w:pPr>
        <w:tabs>
          <w:tab w:val="num" w:pos="1080"/>
        </w:tabs>
        <w:ind w:left="4680" w:hanging="360"/>
      </w:pPr>
    </w:lvl>
    <w:lvl w:ilvl="5">
      <w:start w:val="1"/>
      <w:numFmt w:val="lowerRoman"/>
      <w:lvlText w:val="%6."/>
      <w:lvlJc w:val="right"/>
      <w:pPr>
        <w:tabs>
          <w:tab w:val="num" w:pos="1080"/>
        </w:tabs>
        <w:ind w:left="5400" w:hanging="180"/>
      </w:pPr>
    </w:lvl>
    <w:lvl w:ilvl="6">
      <w:start w:val="1"/>
      <w:numFmt w:val="decimal"/>
      <w:lvlText w:val="%7."/>
      <w:lvlJc w:val="left"/>
      <w:pPr>
        <w:tabs>
          <w:tab w:val="num" w:pos="1080"/>
        </w:tabs>
        <w:ind w:left="6120" w:hanging="360"/>
      </w:pPr>
    </w:lvl>
    <w:lvl w:ilvl="7">
      <w:start w:val="1"/>
      <w:numFmt w:val="lowerLetter"/>
      <w:lvlText w:val="%8."/>
      <w:lvlJc w:val="left"/>
      <w:pPr>
        <w:tabs>
          <w:tab w:val="num" w:pos="1080"/>
        </w:tabs>
        <w:ind w:left="6840" w:hanging="360"/>
      </w:pPr>
    </w:lvl>
    <w:lvl w:ilvl="8">
      <w:start w:val="1"/>
      <w:numFmt w:val="lowerRoman"/>
      <w:lvlText w:val="%9."/>
      <w:lvlJc w:val="right"/>
      <w:pPr>
        <w:tabs>
          <w:tab w:val="num" w:pos="1080"/>
        </w:tabs>
        <w:ind w:left="7560" w:hanging="180"/>
      </w:pPr>
    </w:lvl>
  </w:abstractNum>
  <w:abstractNum w:abstractNumId="4" w15:restartNumberingAfterBreak="0">
    <w:nsid w:val="1D8B265F"/>
    <w:multiLevelType w:val="multilevel"/>
    <w:tmpl w:val="8D30D834"/>
    <w:lvl w:ilvl="0">
      <w:start w:val="1"/>
      <w:numFmt w:val="bullet"/>
      <w:pStyle w:val="Encabezado4"/>
      <w:lvlText w:val=""/>
      <w:lvlJc w:val="left"/>
      <w:pPr>
        <w:ind w:left="1800" w:hanging="360"/>
      </w:pPr>
      <w:rPr>
        <w:rFonts w:ascii="Symbol" w:hAnsi="Symbol" w:cs="Symbol"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259579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F5F88"/>
    <w:multiLevelType w:val="hybridMultilevel"/>
    <w:tmpl w:val="40F67D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D1E109C"/>
    <w:multiLevelType w:val="hybridMultilevel"/>
    <w:tmpl w:val="E7A2D74C"/>
    <w:lvl w:ilvl="0" w:tplc="400A0013">
      <w:start w:val="1"/>
      <w:numFmt w:val="upperRoman"/>
      <w:lvlText w:val="%1."/>
      <w:lvlJc w:val="righ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8" w15:restartNumberingAfterBreak="0">
    <w:nsid w:val="3CA54546"/>
    <w:multiLevelType w:val="hybridMultilevel"/>
    <w:tmpl w:val="D07CAF4A"/>
    <w:lvl w:ilvl="0" w:tplc="671E6C1C">
      <w:start w:val="1"/>
      <w:numFmt w:val="decimal"/>
      <w:pStyle w:val="Ttulo3"/>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D4E0B"/>
    <w:multiLevelType w:val="hybridMultilevel"/>
    <w:tmpl w:val="870098CE"/>
    <w:lvl w:ilvl="0" w:tplc="400A000F">
      <w:start w:val="1"/>
      <w:numFmt w:val="decimal"/>
      <w:lvlText w:val="%1."/>
      <w:lvlJc w:val="left"/>
      <w:pPr>
        <w:ind w:left="1080" w:hanging="360"/>
      </w:p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0" w15:restartNumberingAfterBreak="0">
    <w:nsid w:val="4B9C6953"/>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C009B"/>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E0DCB"/>
    <w:multiLevelType w:val="multilevel"/>
    <w:tmpl w:val="14EAA40A"/>
    <w:lvl w:ilvl="0">
      <w:start w:val="1"/>
      <w:numFmt w:val="decimal"/>
      <w:lvlText w:val="%1."/>
      <w:lvlJc w:val="left"/>
      <w:pPr>
        <w:ind w:left="720" w:firstLine="0"/>
      </w:pPr>
      <w:rPr>
        <w:rFonts w:hint="default"/>
      </w:rPr>
    </w:lvl>
    <w:lvl w:ilvl="1">
      <w:start w:val="1"/>
      <w:numFmt w:val="upperLetter"/>
      <w:lvlText w:val="%2."/>
      <w:lvlJc w:val="left"/>
      <w:pPr>
        <w:ind w:left="1440" w:firstLine="0"/>
      </w:pPr>
    </w:lvl>
    <w:lvl w:ilvl="2">
      <w:start w:val="1"/>
      <w:numFmt w:val="decimal"/>
      <w:lvlText w:val="%3."/>
      <w:lvlJc w:val="left"/>
      <w:pPr>
        <w:ind w:left="2160" w:firstLine="0"/>
      </w:pPr>
    </w:lvl>
    <w:lvl w:ilvl="3">
      <w:start w:val="1"/>
      <w:numFmt w:val="lowerLetter"/>
      <w:lvlText w:val="%4)"/>
      <w:lvlJc w:val="left"/>
      <w:pPr>
        <w:ind w:left="2880" w:firstLine="0"/>
      </w:pPr>
    </w:lvl>
    <w:lvl w:ilvl="4">
      <w:start w:val="1"/>
      <w:numFmt w:val="decimal"/>
      <w:lvlText w:val="(%5)"/>
      <w:lvlJc w:val="left"/>
      <w:pPr>
        <w:ind w:left="3600" w:firstLine="0"/>
      </w:pPr>
    </w:lvl>
    <w:lvl w:ilvl="5">
      <w:start w:val="1"/>
      <w:numFmt w:val="lowerLetter"/>
      <w:lvlText w:val="(%6)"/>
      <w:lvlJc w:val="left"/>
      <w:pPr>
        <w:ind w:left="4320" w:firstLine="0"/>
      </w:pPr>
    </w:lvl>
    <w:lvl w:ilvl="6">
      <w:start w:val="1"/>
      <w:numFmt w:val="lowerRoman"/>
      <w:lvlText w:val="(%7)"/>
      <w:lvlJc w:val="left"/>
      <w:pPr>
        <w:ind w:left="5040" w:firstLine="0"/>
      </w:pPr>
    </w:lvl>
    <w:lvl w:ilvl="7">
      <w:start w:val="1"/>
      <w:numFmt w:val="lowerLetter"/>
      <w:lvlText w:val="(%8)"/>
      <w:lvlJc w:val="left"/>
      <w:pPr>
        <w:ind w:left="5760" w:firstLine="0"/>
      </w:pPr>
    </w:lvl>
    <w:lvl w:ilvl="8">
      <w:start w:val="1"/>
      <w:numFmt w:val="lowerRoman"/>
      <w:lvlText w:val="(%9)"/>
      <w:lvlJc w:val="left"/>
      <w:pPr>
        <w:ind w:left="6480" w:firstLine="0"/>
      </w:pPr>
    </w:lvl>
  </w:abstractNum>
  <w:abstractNum w:abstractNumId="13" w15:restartNumberingAfterBreak="0">
    <w:nsid w:val="5CCF2A52"/>
    <w:multiLevelType w:val="multilevel"/>
    <w:tmpl w:val="7D0482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4E15559"/>
    <w:multiLevelType w:val="hybridMultilevel"/>
    <w:tmpl w:val="46E4EE38"/>
    <w:lvl w:ilvl="0" w:tplc="951E3734">
      <w:start w:val="1"/>
      <w:numFmt w:val="upperRoman"/>
      <w:pStyle w:val="Ttulo1"/>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EB6AC8"/>
    <w:multiLevelType w:val="hybridMultilevel"/>
    <w:tmpl w:val="1E6A4BB0"/>
    <w:lvl w:ilvl="0" w:tplc="1000223C">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E81A0C"/>
    <w:multiLevelType w:val="multilevel"/>
    <w:tmpl w:val="E20A521E"/>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8790137"/>
    <w:multiLevelType w:val="hybridMultilevel"/>
    <w:tmpl w:val="954283FE"/>
    <w:lvl w:ilvl="0" w:tplc="BAAA90DA">
      <w:start w:val="1"/>
      <w:numFmt w:val="bullet"/>
      <w:pStyle w:val="Ttulo4"/>
      <w:lvlText w:val=""/>
      <w:lvlJc w:val="left"/>
      <w:pPr>
        <w:ind w:left="180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14"/>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11"/>
  </w:num>
  <w:num w:numId="11">
    <w:abstractNumId w:val="15"/>
  </w:num>
  <w:num w:numId="12">
    <w:abstractNumId w:val="12"/>
  </w:num>
  <w:num w:numId="13">
    <w:abstractNumId w:val="8"/>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5"/>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0"/>
  </w:num>
  <w:num w:numId="22">
    <w:abstractNumId w:val="8"/>
    <w:lvlOverride w:ilvl="0">
      <w:startOverride w:val="1"/>
    </w:lvlOverride>
  </w:num>
  <w:num w:numId="23">
    <w:abstractNumId w:val="8"/>
    <w:lvlOverride w:ilvl="0">
      <w:startOverride w:val="1"/>
    </w:lvlOverride>
  </w:num>
  <w:num w:numId="24">
    <w:abstractNumId w:val="17"/>
  </w:num>
  <w:num w:numId="25">
    <w:abstractNumId w:val="15"/>
    <w:lvlOverride w:ilvl="0">
      <w:startOverride w:val="1"/>
    </w:lvlOverride>
  </w:num>
  <w:num w:numId="26">
    <w:abstractNumId w:val="15"/>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9"/>
  </w:num>
  <w:num w:numId="31">
    <w:abstractNumId w:val="7"/>
  </w:num>
  <w:num w:numId="32">
    <w:abstractNumId w:val="6"/>
  </w:num>
  <w:num w:numId="33">
    <w:abstractNumId w:val="14"/>
    <w:lvlOverride w:ilvl="0">
      <w:startOverride w:val="1"/>
    </w:lvlOverride>
  </w:num>
  <w:num w:numId="34">
    <w:abstractNumId w:val="14"/>
    <w:lvlOverride w:ilvl="0">
      <w:startOverride w:val="1"/>
    </w:lvlOverride>
  </w:num>
  <w:num w:numId="35">
    <w:abstractNumId w:val="15"/>
    <w:lvlOverride w:ilvl="0">
      <w:startOverride w:val="1"/>
    </w:lvlOverride>
  </w:num>
  <w:num w:numId="36">
    <w:abstractNumId w:val="8"/>
    <w:lvlOverride w:ilvl="0">
      <w:startOverride w:val="1"/>
    </w:lvlOverride>
  </w:num>
  <w:num w:numId="37">
    <w:abstractNumId w:val="3"/>
  </w:num>
  <w:num w:numId="38">
    <w:abstractNumId w:val="16"/>
  </w:num>
  <w:num w:numId="39">
    <w:abstractNumId w:val="4"/>
  </w:num>
  <w:num w:numId="40">
    <w:abstractNumId w:val="13"/>
  </w:num>
  <w:num w:numId="4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D2C"/>
    <w:rsid w:val="0001219B"/>
    <w:rsid w:val="00025931"/>
    <w:rsid w:val="00096AE3"/>
    <w:rsid w:val="00177743"/>
    <w:rsid w:val="001779F9"/>
    <w:rsid w:val="001A2D01"/>
    <w:rsid w:val="002730DB"/>
    <w:rsid w:val="002C0595"/>
    <w:rsid w:val="00315D2C"/>
    <w:rsid w:val="00364D2E"/>
    <w:rsid w:val="004B65BB"/>
    <w:rsid w:val="004C131C"/>
    <w:rsid w:val="00533BD0"/>
    <w:rsid w:val="00605EC4"/>
    <w:rsid w:val="00654756"/>
    <w:rsid w:val="00697138"/>
    <w:rsid w:val="006F1D75"/>
    <w:rsid w:val="00742532"/>
    <w:rsid w:val="007D4BE7"/>
    <w:rsid w:val="007E0EF4"/>
    <w:rsid w:val="00824FA6"/>
    <w:rsid w:val="008C5FB0"/>
    <w:rsid w:val="008C6211"/>
    <w:rsid w:val="008C7D1D"/>
    <w:rsid w:val="009C7251"/>
    <w:rsid w:val="00A2181C"/>
    <w:rsid w:val="00B2719D"/>
    <w:rsid w:val="00B33F99"/>
    <w:rsid w:val="00B61AB0"/>
    <w:rsid w:val="00D019FA"/>
    <w:rsid w:val="00D0526F"/>
    <w:rsid w:val="00D9348B"/>
    <w:rsid w:val="00E54533"/>
    <w:rsid w:val="00E90596"/>
    <w:rsid w:val="00E9548C"/>
    <w:rsid w:val="00EB1039"/>
    <w:rsid w:val="00F33DF7"/>
    <w:rsid w:val="00F81D94"/>
    <w:rsid w:val="00FB42E0"/>
    <w:rsid w:val="00FD1C6C"/>
    <w:rsid w:val="00FE4997"/>
    <w:rsid w:val="00FE7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EE425E"/>
  <w15:chartTrackingRefBased/>
  <w15:docId w15:val="{3F4B23CC-6D82-4223-A744-E203F11C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D2C"/>
  </w:style>
  <w:style w:type="paragraph" w:styleId="Ttulo1">
    <w:name w:val="heading 1"/>
    <w:basedOn w:val="Normal"/>
    <w:next w:val="Ttulo2"/>
    <w:link w:val="Ttulo1Car"/>
    <w:uiPriority w:val="1"/>
    <w:qFormat/>
    <w:pPr>
      <w:numPr>
        <w:numId w:val="3"/>
      </w:numPr>
      <w:contextualSpacing/>
      <w:outlineLvl w:val="0"/>
    </w:pPr>
    <w:rPr>
      <w:b/>
      <w:bCs/>
    </w:rPr>
  </w:style>
  <w:style w:type="paragraph" w:styleId="Ttulo2">
    <w:name w:val="heading 2"/>
    <w:basedOn w:val="Normal"/>
    <w:link w:val="Ttulo2Car"/>
    <w:uiPriority w:val="1"/>
    <w:unhideWhenUsed/>
    <w:qFormat/>
    <w:pPr>
      <w:numPr>
        <w:numId w:val="4"/>
      </w:numPr>
      <w:outlineLvl w:val="1"/>
    </w:pPr>
  </w:style>
  <w:style w:type="paragraph" w:styleId="Ttulo3">
    <w:name w:val="heading 3"/>
    <w:basedOn w:val="Normal"/>
    <w:link w:val="Ttulo3Car"/>
    <w:uiPriority w:val="1"/>
    <w:unhideWhenUsed/>
    <w:qFormat/>
    <w:pPr>
      <w:numPr>
        <w:numId w:val="13"/>
      </w:numPr>
      <w:outlineLvl w:val="2"/>
    </w:pPr>
  </w:style>
  <w:style w:type="paragraph" w:styleId="Ttulo4">
    <w:name w:val="heading 4"/>
    <w:basedOn w:val="Normal"/>
    <w:next w:val="Normal"/>
    <w:link w:val="Ttulo4Car"/>
    <w:uiPriority w:val="1"/>
    <w:unhideWhenUsed/>
    <w:qFormat/>
    <w:rsid w:val="00D0526F"/>
    <w:pPr>
      <w:keepNext/>
      <w:keepLines/>
      <w:numPr>
        <w:numId w:val="24"/>
      </w:numPr>
      <w:spacing w:after="0"/>
      <w:ind w:left="1797" w:hanging="357"/>
      <w:outlineLvl w:val="3"/>
    </w:pPr>
    <w:rPr>
      <w:rFonts w:asciiTheme="majorHAnsi" w:eastAsiaTheme="majorEastAsia" w:hAnsiTheme="majorHAnsi" w:cstheme="majorBidi"/>
    </w:rPr>
  </w:style>
  <w:style w:type="paragraph" w:styleId="Ttulo5">
    <w:name w:val="heading 5"/>
    <w:basedOn w:val="Normal"/>
    <w:next w:val="Normal"/>
    <w:link w:val="Ttulo5Car"/>
    <w:uiPriority w:val="9"/>
    <w:unhideWhenUsed/>
    <w:qFormat/>
    <w:rsid w:val="00315D2C"/>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315D2C"/>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654756"/>
    <w:pPr>
      <w:keepNext/>
      <w:keepLines/>
      <w:spacing w:before="40" w:after="0" w:line="259" w:lineRule="auto"/>
      <w:outlineLvl w:val="6"/>
    </w:pPr>
    <w:rPr>
      <w:rFonts w:asciiTheme="majorHAnsi" w:eastAsiaTheme="majorEastAsia" w:hAnsiTheme="majorHAnsi" w:cstheme="majorBidi"/>
      <w:i/>
      <w:iCs/>
      <w:color w:val="1F4D78" w:themeColor="accent1" w:themeShade="7F"/>
      <w:lang w:val="es-BO" w:eastAsia="en-US"/>
    </w:rPr>
  </w:style>
  <w:style w:type="paragraph" w:styleId="Ttulo8">
    <w:name w:val="heading 8"/>
    <w:basedOn w:val="Normal"/>
    <w:next w:val="Normal"/>
    <w:link w:val="Ttulo8Car"/>
    <w:uiPriority w:val="9"/>
    <w:semiHidden/>
    <w:unhideWhenUsed/>
    <w:qFormat/>
    <w:rsid w:val="0065475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Pr>
      <w:b/>
      <w:bCs/>
    </w:rPr>
  </w:style>
  <w:style w:type="paragraph" w:styleId="Ttulo">
    <w:name w:val="Title"/>
    <w:basedOn w:val="Normal"/>
    <w:next w:val="Normal"/>
    <w:link w:val="TtuloCar"/>
    <w:uiPriority w:val="1"/>
    <w:qFormat/>
    <w:pPr>
      <w:spacing w:after="480" w:line="240" w:lineRule="auto"/>
    </w:pPr>
    <w:rPr>
      <w:rFonts w:asciiTheme="majorHAnsi" w:eastAsiaTheme="majorEastAsia" w:hAnsiTheme="majorHAnsi" w:cstheme="majorBidi"/>
      <w:b/>
      <w:bCs/>
      <w:spacing w:val="-10"/>
      <w:kern w:val="28"/>
      <w:sz w:val="32"/>
      <w:szCs w:val="32"/>
    </w:rPr>
  </w:style>
  <w:style w:type="character" w:customStyle="1" w:styleId="TtuloCar">
    <w:name w:val="Título Car"/>
    <w:basedOn w:val="Fuentedeprrafopredeter"/>
    <w:link w:val="Ttulo"/>
    <w:uiPriority w:val="1"/>
    <w:rPr>
      <w:rFonts w:asciiTheme="majorHAnsi" w:eastAsiaTheme="majorEastAsia" w:hAnsiTheme="majorHAnsi" w:cstheme="majorBidi"/>
      <w:b/>
      <w:bCs/>
      <w:spacing w:val="-10"/>
      <w:kern w:val="28"/>
      <w:sz w:val="32"/>
      <w:szCs w:val="32"/>
    </w:rPr>
  </w:style>
  <w:style w:type="character" w:customStyle="1" w:styleId="Ttulo4Car">
    <w:name w:val="Título 4 Car"/>
    <w:basedOn w:val="Fuentedeprrafopredeter"/>
    <w:link w:val="Ttulo4"/>
    <w:uiPriority w:val="1"/>
    <w:rsid w:val="00D0526F"/>
    <w:rPr>
      <w:rFonts w:asciiTheme="majorHAnsi" w:eastAsiaTheme="majorEastAsia" w:hAnsiTheme="majorHAnsi" w:cstheme="majorBidi"/>
    </w:rPr>
  </w:style>
  <w:style w:type="character" w:customStyle="1" w:styleId="Ttulo3Car">
    <w:name w:val="Título 3 Car"/>
    <w:basedOn w:val="Fuentedeprrafopredeter"/>
    <w:link w:val="Ttulo3"/>
    <w:uiPriority w:val="1"/>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2"/>
  </w:style>
  <w:style w:type="character" w:customStyle="1" w:styleId="Ttulo2Car">
    <w:name w:val="Título 2 Car"/>
    <w:basedOn w:val="Fuentedeprrafopredeter"/>
    <w:link w:val="Ttulo2"/>
    <w:uiPriority w:val="1"/>
  </w:style>
  <w:style w:type="character" w:customStyle="1" w:styleId="Ttulo5Car">
    <w:name w:val="Título 5 Car"/>
    <w:basedOn w:val="Fuentedeprrafopredeter"/>
    <w:link w:val="Ttulo5"/>
    <w:uiPriority w:val="9"/>
    <w:rsid w:val="00315D2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315D2C"/>
    <w:rPr>
      <w:rFonts w:asciiTheme="majorHAnsi" w:eastAsiaTheme="majorEastAsia" w:hAnsiTheme="majorHAnsi" w:cstheme="majorBidi"/>
      <w:color w:val="1F4D78" w:themeColor="accent1" w:themeShade="7F"/>
    </w:rPr>
  </w:style>
  <w:style w:type="paragraph" w:styleId="Textodeglobo">
    <w:name w:val="Balloon Text"/>
    <w:basedOn w:val="Normal"/>
    <w:link w:val="TextodegloboCar"/>
    <w:uiPriority w:val="99"/>
    <w:semiHidden/>
    <w:unhideWhenUsed/>
    <w:rsid w:val="00F81D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1D94"/>
    <w:rPr>
      <w:rFonts w:ascii="Segoe UI" w:hAnsi="Segoe UI" w:cs="Segoe UI"/>
      <w:sz w:val="18"/>
      <w:szCs w:val="18"/>
    </w:rPr>
  </w:style>
  <w:style w:type="character" w:styleId="Hipervnculo">
    <w:name w:val="Hyperlink"/>
    <w:basedOn w:val="Fuentedeprrafopredeter"/>
    <w:uiPriority w:val="99"/>
    <w:unhideWhenUsed/>
    <w:rsid w:val="002C0595"/>
    <w:rPr>
      <w:color w:val="0563C1" w:themeColor="hyperlink"/>
      <w:u w:val="single"/>
    </w:rPr>
  </w:style>
  <w:style w:type="character" w:styleId="Hipervnculovisitado">
    <w:name w:val="FollowedHyperlink"/>
    <w:basedOn w:val="Fuentedeprrafopredeter"/>
    <w:uiPriority w:val="99"/>
    <w:semiHidden/>
    <w:unhideWhenUsed/>
    <w:rsid w:val="002C0595"/>
    <w:rPr>
      <w:color w:val="954F72" w:themeColor="followedHyperlink"/>
      <w:u w:val="single"/>
    </w:rPr>
  </w:style>
  <w:style w:type="character" w:customStyle="1" w:styleId="Ttulo8Car">
    <w:name w:val="Título 8 Car"/>
    <w:basedOn w:val="Fuentedeprrafopredeter"/>
    <w:link w:val="Ttulo8"/>
    <w:uiPriority w:val="9"/>
    <w:rsid w:val="00654756"/>
    <w:rPr>
      <w:rFonts w:asciiTheme="majorHAnsi" w:eastAsiaTheme="majorEastAsia" w:hAnsiTheme="majorHAnsi" w:cstheme="majorBidi"/>
      <w:color w:val="272727" w:themeColor="text1" w:themeTint="D8"/>
      <w:sz w:val="21"/>
      <w:szCs w:val="21"/>
    </w:rPr>
  </w:style>
  <w:style w:type="character" w:customStyle="1" w:styleId="Ttulo7Car">
    <w:name w:val="Título 7 Car"/>
    <w:basedOn w:val="Fuentedeprrafopredeter"/>
    <w:link w:val="Ttulo7"/>
    <w:uiPriority w:val="9"/>
    <w:rsid w:val="00654756"/>
    <w:rPr>
      <w:rFonts w:asciiTheme="majorHAnsi" w:eastAsiaTheme="majorEastAsia" w:hAnsiTheme="majorHAnsi" w:cstheme="majorBidi"/>
      <w:i/>
      <w:iCs/>
      <w:color w:val="1F4D78" w:themeColor="accent1" w:themeShade="7F"/>
      <w:lang w:val="es-BO" w:eastAsia="en-US"/>
    </w:rPr>
  </w:style>
  <w:style w:type="paragraph" w:customStyle="1" w:styleId="Encabezado2">
    <w:name w:val="Encabezado 2"/>
    <w:basedOn w:val="Normal"/>
    <w:rsid w:val="002730DB"/>
    <w:pPr>
      <w:numPr>
        <w:numId w:val="37"/>
      </w:numPr>
      <w:suppressAutoHyphens/>
    </w:pPr>
    <w:rPr>
      <w:rFonts w:ascii="Cambria" w:eastAsia="DejaVu Sans" w:hAnsi="Cambria"/>
    </w:rPr>
  </w:style>
  <w:style w:type="paragraph" w:customStyle="1" w:styleId="Encabezado4">
    <w:name w:val="Encabezado 4"/>
    <w:basedOn w:val="Normal"/>
    <w:rsid w:val="002730DB"/>
    <w:pPr>
      <w:keepNext/>
      <w:keepLines/>
      <w:numPr>
        <w:numId w:val="39"/>
      </w:numPr>
      <w:suppressAutoHyphens/>
      <w:spacing w:after="0"/>
      <w:ind w:left="1797" w:hanging="357"/>
    </w:pPr>
    <w:rPr>
      <w:rFonts w:ascii="Calibri" w:eastAsia="DejaVu Sans"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ebastianjorc@gmail.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NortonDanteI"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orton.dante.i@gmail.co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sebastianjorc/Plataforma-Cl-nica-Odontologi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ebastianjor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Joshua\AppData\Roaming\Microsoft\Plantillas\Esquema%20de%20redacci&#243;n%20cor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11DE3B0AD14295AA6B3783D2C42B10"/>
        <w:category>
          <w:name w:val="General"/>
          <w:gallery w:val="placeholder"/>
        </w:category>
        <w:types>
          <w:type w:val="bbPlcHdr"/>
        </w:types>
        <w:behaviors>
          <w:behavior w:val="content"/>
        </w:behaviors>
        <w:guid w:val="{D44E6742-1163-4C86-8E2A-C08818BE27D6}"/>
      </w:docPartPr>
      <w:docPartBody>
        <w:p w:rsidR="00890F73" w:rsidRDefault="00C001BF">
          <w:pPr>
            <w:pStyle w:val="0111DE3B0AD14295AA6B3783D2C42B10"/>
          </w:pPr>
          <w:r>
            <w:rPr>
              <w:lang w:bidi="es-ES"/>
            </w:rPr>
            <w:t>[Volver a formular el tema]</w:t>
          </w:r>
        </w:p>
      </w:docPartBody>
    </w:docPart>
    <w:docPart>
      <w:docPartPr>
        <w:name w:val="A89F90EE646943AE8BB62ACDEECA5224"/>
        <w:category>
          <w:name w:val="General"/>
          <w:gallery w:val="placeholder"/>
        </w:category>
        <w:types>
          <w:type w:val="bbPlcHdr"/>
        </w:types>
        <w:behaviors>
          <w:behavior w:val="content"/>
        </w:behaviors>
        <w:guid w:val="{D1F95FF8-AB7A-4F94-9BD2-556D1C969D34}"/>
      </w:docPartPr>
      <w:docPartBody>
        <w:p w:rsidR="00890F73" w:rsidRDefault="00554FD8" w:rsidP="00554FD8">
          <w:pPr>
            <w:pStyle w:val="A89F90EE646943AE8BB62ACDEECA5224"/>
          </w:pPr>
          <w:r>
            <w:rPr>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FD8"/>
    <w:rsid w:val="00045835"/>
    <w:rsid w:val="00161ED4"/>
    <w:rsid w:val="00554FD8"/>
    <w:rsid w:val="006E2B85"/>
    <w:rsid w:val="00890F73"/>
    <w:rsid w:val="00C001B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C9A0F4B7B5F4DE7BE8893D82481D03C">
    <w:name w:val="6C9A0F4B7B5F4DE7BE8893D82481D03C"/>
  </w:style>
  <w:style w:type="paragraph" w:customStyle="1" w:styleId="96EA19CEBDF8478BBA166F2315313049">
    <w:name w:val="96EA19CEBDF8478BBA166F2315313049"/>
  </w:style>
  <w:style w:type="paragraph" w:customStyle="1" w:styleId="619D103DD6464538A356EBE2F9F3449C">
    <w:name w:val="619D103DD6464538A356EBE2F9F3449C"/>
  </w:style>
  <w:style w:type="paragraph" w:customStyle="1" w:styleId="A15BD0DFE7A64788A16F668B08466E95">
    <w:name w:val="A15BD0DFE7A64788A16F668B08466E95"/>
  </w:style>
  <w:style w:type="paragraph" w:customStyle="1" w:styleId="96FB7147923641C2AA1CB71176A4D3AB">
    <w:name w:val="96FB7147923641C2AA1CB71176A4D3AB"/>
  </w:style>
  <w:style w:type="paragraph" w:customStyle="1" w:styleId="AAE608FE07B14EA3B32B2F47A6E3BC06">
    <w:name w:val="AAE608FE07B14EA3B32B2F47A6E3BC06"/>
  </w:style>
  <w:style w:type="paragraph" w:customStyle="1" w:styleId="3ED2D876169C4CB4A3707D88858B8FAF">
    <w:name w:val="3ED2D876169C4CB4A3707D88858B8FAF"/>
  </w:style>
  <w:style w:type="paragraph" w:customStyle="1" w:styleId="637A74F1690A4E929669A31BCDAC40C9">
    <w:name w:val="637A74F1690A4E929669A31BCDAC40C9"/>
  </w:style>
  <w:style w:type="paragraph" w:customStyle="1" w:styleId="447545C71AB24C6CAB19637BCC60C9F6">
    <w:name w:val="447545C71AB24C6CAB19637BCC60C9F6"/>
  </w:style>
  <w:style w:type="paragraph" w:customStyle="1" w:styleId="4AC1DEBCDDBE4459A16EA290E7F37894">
    <w:name w:val="4AC1DEBCDDBE4459A16EA290E7F37894"/>
  </w:style>
  <w:style w:type="paragraph" w:customStyle="1" w:styleId="0111DE3B0AD14295AA6B3783D2C42B10">
    <w:name w:val="0111DE3B0AD14295AA6B3783D2C42B10"/>
  </w:style>
  <w:style w:type="paragraph" w:customStyle="1" w:styleId="E4CD6F5008954C1AA119811DFC6475D6">
    <w:name w:val="E4CD6F5008954C1AA119811DFC6475D6"/>
  </w:style>
  <w:style w:type="paragraph" w:customStyle="1" w:styleId="55B326577A654FA3A47E4D7EADF9F8F6">
    <w:name w:val="55B326577A654FA3A47E4D7EADF9F8F6"/>
  </w:style>
  <w:style w:type="paragraph" w:customStyle="1" w:styleId="A89F90EE646943AE8BB62ACDEECA5224">
    <w:name w:val="A89F90EE646943AE8BB62ACDEECA5224"/>
    <w:rsid w:val="00554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hort essay outlin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879246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2013-02-25T14:44:00+00:00</AssetStart>
    <FriendlyTitle xmlns="4873beb7-5857-4685-be1f-d57550cc96cc" xsi:nil="true"/>
    <MarketSpecific xmlns="4873beb7-5857-4685-be1f-d57550cc96cc">false</MarketSpecific>
    <TPNamespace xmlns="4873beb7-5857-4685-be1f-d57550cc96cc" xsi:nil="true"/>
    <PublishStatusLookup xmlns="4873beb7-5857-4685-be1f-d57550cc96cc">
      <Value>1676412</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TP104022097</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1A1F3C9-ED13-4BE7-BB40-249447F4581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2F0016D-A62B-4DD5-897A-E5C45EE99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9E1811-84BF-463B-AD19-FA13CF0ECD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Esquema de redacción corto</Template>
  <TotalTime>174</TotalTime>
  <Pages>1</Pages>
  <Words>1936</Words>
  <Characters>10654</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Plataforma para gestionar una clínica Odontológica</vt: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para gestionar una clínica Odontológica</dc:title>
  <dc:creator>Sebastian Joshua</dc:creator>
  <cp:lastModifiedBy>sebastianjorc@outlook.cl</cp:lastModifiedBy>
  <cp:revision>7</cp:revision>
  <cp:lastPrinted>2017-04-06T20:51:00Z</cp:lastPrinted>
  <dcterms:created xsi:type="dcterms:W3CDTF">2017-03-29T01:03:00Z</dcterms:created>
  <dcterms:modified xsi:type="dcterms:W3CDTF">2017-04-06T20:52:00Z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