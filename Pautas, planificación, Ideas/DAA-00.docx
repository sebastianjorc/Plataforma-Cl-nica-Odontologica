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Consolas" w:hAnsi="Consolas"/>
        </w:rPr>
        <w:alias w:val="Título"/>
        <w:tag w:val=""/>
        <w:id w:val="-574357878"/>
        <w:placeholder>
          <w:docPart w:val="A89F90EE646943AE8BB62ACDEECA5224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315D2C" w:rsidRPr="00EB1039" w:rsidRDefault="00315D2C" w:rsidP="00315D2C">
          <w:pPr>
            <w:pStyle w:val="Ttulo"/>
            <w:jc w:val="center"/>
            <w:rPr>
              <w:rFonts w:ascii="Consolas" w:hAnsi="Consolas"/>
            </w:rPr>
          </w:pPr>
          <w:r w:rsidRPr="00EB1039">
            <w:rPr>
              <w:rFonts w:ascii="Consolas" w:hAnsi="Consolas"/>
            </w:rPr>
            <w:t>Plataforma para gestionar una clínica Odontológica</w:t>
          </w:r>
        </w:p>
      </w:sdtContent>
    </w:sdt>
    <w:p w:rsidR="00315D2C" w:rsidRPr="00EB1039" w:rsidRDefault="00315D2C" w:rsidP="00315D2C">
      <w:pPr>
        <w:ind w:firstLine="360"/>
        <w:jc w:val="both"/>
        <w:rPr>
          <w:rFonts w:ascii="Consolas" w:hAnsi="Consolas"/>
        </w:rPr>
      </w:pPr>
      <w:r w:rsidRPr="00EB1039">
        <w:rPr>
          <w:rFonts w:ascii="Consolas" w:hAnsi="Consolas"/>
        </w:rPr>
        <w:t>Se debe implementación una plataforma (web o de escritorio) para la gestión de una clínica odontológica. Esta debe ser de acceso fácil e intuitivo tanto para administradores, profesionales y consumidores (</w:t>
      </w:r>
      <w:r w:rsidRPr="00EB1039">
        <w:rPr>
          <w:rFonts w:ascii="Consolas" w:hAnsi="Consolas"/>
          <w:strike/>
        </w:rPr>
        <w:t>y cualquier otro tipo de usuario que el grupo considere pertinente</w:t>
      </w:r>
      <w:r w:rsidRPr="00EB1039">
        <w:rPr>
          <w:rFonts w:ascii="Consolas" w:hAnsi="Consolas"/>
        </w:rPr>
        <w:t>), deberá ofrecer disponibilidad de profesionales, servicios brindados por la clínica y sus costes, evolución de pacientes, toma de horas a través de plataforma, calendarización de pacientes y profesionales, costes asociados al gasto en insumos, seguimiento en las recaudaciones (</w:t>
      </w:r>
      <w:r w:rsidRPr="00EB1039">
        <w:rPr>
          <w:rFonts w:ascii="Consolas" w:hAnsi="Consolas"/>
          <w:strike/>
        </w:rPr>
        <w:t>anual, mes y fecha</w:t>
      </w:r>
      <w:r w:rsidRPr="00EB1039">
        <w:rPr>
          <w:rFonts w:ascii="Consolas" w:hAnsi="Consolas"/>
        </w:rPr>
        <w:t>) y entrega de factura.</w:t>
      </w:r>
    </w:p>
    <w:p w:rsidR="00315D2C" w:rsidRPr="00EB1039" w:rsidRDefault="00315D2C" w:rsidP="00315D2C">
      <w:pPr>
        <w:jc w:val="both"/>
        <w:rPr>
          <w:rFonts w:ascii="Consolas" w:hAnsi="Consolas"/>
        </w:rPr>
      </w:pPr>
      <w:r w:rsidRPr="00EB1039">
        <w:rPr>
          <w:rFonts w:ascii="Consolas" w:hAnsi="Consolas"/>
        </w:rPr>
        <w:t>Dependerá del grupo el enfoque, uso y la realización de la plataforma, como también el tipo de funciones que esta posea, siempre y cuando se cumpla con las especificaciones del profesor.</w:t>
      </w:r>
    </w:p>
    <w:p w:rsidR="00315D2C" w:rsidRPr="00EB1039" w:rsidRDefault="00315D2C" w:rsidP="00315D2C">
      <w:pPr>
        <w:rPr>
          <w:rFonts w:ascii="Consolas" w:hAnsi="Consolas"/>
        </w:rPr>
      </w:pPr>
    </w:p>
    <w:p w:rsidR="00315D2C" w:rsidRPr="00EB1039" w:rsidRDefault="00315D2C" w:rsidP="00315D2C">
      <w:pPr>
        <w:pStyle w:val="Ttulo1"/>
        <w:rPr>
          <w:rFonts w:ascii="Consolas" w:hAnsi="Consolas"/>
          <w:lang w:bidi="es-ES"/>
        </w:rPr>
      </w:pPr>
      <w:r w:rsidRPr="00EB1039">
        <w:rPr>
          <w:rFonts w:ascii="Consolas" w:hAnsi="Consolas"/>
          <w:lang w:bidi="es-ES"/>
        </w:rPr>
        <w:t>Se deberá utilizar</w:t>
      </w:r>
    </w:p>
    <w:p w:rsidR="00315D2C" w:rsidRPr="00EB1039" w:rsidRDefault="00315D2C" w:rsidP="00315D2C">
      <w:pPr>
        <w:pStyle w:val="Ttulo2"/>
        <w:rPr>
          <w:rFonts w:ascii="Consolas" w:hAnsi="Consolas"/>
        </w:rPr>
      </w:pPr>
      <w:r w:rsidRPr="00EB1039">
        <w:rPr>
          <w:rFonts w:ascii="Consolas" w:hAnsi="Consolas"/>
          <w:lang w:bidi="es-ES"/>
        </w:rPr>
        <w:t>Lenguaje de programación Java</w:t>
      </w:r>
    </w:p>
    <w:p w:rsidR="00315D2C" w:rsidRPr="00EB1039" w:rsidRDefault="00315D2C" w:rsidP="00315D2C">
      <w:pPr>
        <w:pStyle w:val="Ttulo2"/>
        <w:rPr>
          <w:rFonts w:ascii="Consolas" w:hAnsi="Consolas"/>
        </w:rPr>
      </w:pPr>
      <w:r w:rsidRPr="00EB1039">
        <w:rPr>
          <w:rFonts w:ascii="Consolas" w:hAnsi="Consolas"/>
        </w:rPr>
        <w:t>Base de datos (a elección)</w:t>
      </w:r>
    </w:p>
    <w:p w:rsidR="00315D2C" w:rsidRPr="00EB1039" w:rsidRDefault="00315D2C" w:rsidP="00315D2C">
      <w:pPr>
        <w:pStyle w:val="Ttulo2"/>
        <w:rPr>
          <w:rFonts w:ascii="Consolas" w:hAnsi="Consolas"/>
        </w:rPr>
      </w:pPr>
      <w:r w:rsidRPr="00EB1039">
        <w:rPr>
          <w:rFonts w:ascii="Consolas" w:hAnsi="Consolas"/>
        </w:rPr>
        <w:t>Algoritmos adecuados al proyecto</w:t>
      </w:r>
    </w:p>
    <w:p w:rsidR="00315D2C" w:rsidRPr="00EB1039" w:rsidRDefault="00315D2C" w:rsidP="00315D2C">
      <w:pPr>
        <w:pStyle w:val="Ttulo2"/>
        <w:rPr>
          <w:rFonts w:ascii="Consolas" w:hAnsi="Consolas"/>
          <w:lang w:bidi="es-ES"/>
        </w:rPr>
      </w:pPr>
      <w:r w:rsidRPr="00EB1039">
        <w:rPr>
          <w:rFonts w:ascii="Consolas" w:hAnsi="Consolas"/>
        </w:rPr>
        <w:t xml:space="preserve">Estructuras de datos adecuadas al proyecto </w:t>
      </w:r>
    </w:p>
    <w:p w:rsidR="00315D2C" w:rsidRPr="00EB1039" w:rsidRDefault="00315D2C" w:rsidP="00315D2C">
      <w:pPr>
        <w:pStyle w:val="Ttulo2"/>
        <w:numPr>
          <w:ilvl w:val="0"/>
          <w:numId w:val="0"/>
        </w:numPr>
        <w:ind w:left="720" w:hanging="360"/>
        <w:rPr>
          <w:rFonts w:ascii="Consolas" w:hAnsi="Consolas"/>
          <w:i/>
        </w:rPr>
      </w:pPr>
      <w:r w:rsidRPr="00EB1039">
        <w:rPr>
          <w:rFonts w:ascii="Consolas" w:hAnsi="Consolas"/>
          <w:i/>
        </w:rPr>
        <w:t>(Y cualquier otra herramienta que el grupo considere)</w:t>
      </w:r>
    </w:p>
    <w:p w:rsidR="00315D2C" w:rsidRPr="00EB1039" w:rsidRDefault="00315D2C" w:rsidP="00315D2C">
      <w:pPr>
        <w:pStyle w:val="Ttulo2"/>
        <w:numPr>
          <w:ilvl w:val="0"/>
          <w:numId w:val="0"/>
        </w:numPr>
        <w:ind w:left="720" w:hanging="360"/>
        <w:rPr>
          <w:rFonts w:ascii="Consolas" w:hAnsi="Consolas"/>
        </w:rPr>
      </w:pPr>
    </w:p>
    <w:p w:rsidR="00315D2C" w:rsidRPr="00EB1039" w:rsidRDefault="00315D2C" w:rsidP="00315D2C">
      <w:pPr>
        <w:pStyle w:val="Ttulo1"/>
        <w:rPr>
          <w:rFonts w:ascii="Consolas" w:hAnsi="Consolas"/>
        </w:rPr>
      </w:pPr>
      <w:r w:rsidRPr="00EB1039">
        <w:rPr>
          <w:rFonts w:ascii="Consolas" w:hAnsi="Consolas"/>
        </w:rPr>
        <w:t>Se deberá entregar</w:t>
      </w:r>
      <w:r w:rsidR="00FB42E0" w:rsidRPr="00EB1039">
        <w:rPr>
          <w:rFonts w:ascii="Consolas" w:hAnsi="Consolas"/>
        </w:rPr>
        <w:t xml:space="preserve"> en CD</w:t>
      </w:r>
    </w:p>
    <w:p w:rsidR="00315D2C" w:rsidRPr="00EB1039" w:rsidRDefault="00315D2C" w:rsidP="00315D2C">
      <w:pPr>
        <w:pStyle w:val="Ttulo2"/>
        <w:numPr>
          <w:ilvl w:val="0"/>
          <w:numId w:val="11"/>
        </w:numPr>
        <w:rPr>
          <w:rFonts w:ascii="Consolas" w:hAnsi="Consolas"/>
        </w:rPr>
      </w:pPr>
      <w:r w:rsidRPr="00EB1039">
        <w:rPr>
          <w:rFonts w:ascii="Consolas" w:hAnsi="Consolas"/>
        </w:rPr>
        <w:t>Código y ejecutable del programa</w:t>
      </w:r>
    </w:p>
    <w:p w:rsidR="00315D2C" w:rsidRPr="00EB1039" w:rsidRDefault="00315D2C" w:rsidP="00315D2C">
      <w:pPr>
        <w:pStyle w:val="Ttulo2"/>
        <w:numPr>
          <w:ilvl w:val="0"/>
          <w:numId w:val="11"/>
        </w:numPr>
        <w:rPr>
          <w:rFonts w:ascii="Consolas" w:hAnsi="Consolas"/>
        </w:rPr>
      </w:pPr>
      <w:r w:rsidRPr="00EB1039">
        <w:rPr>
          <w:rFonts w:ascii="Consolas" w:hAnsi="Consolas"/>
        </w:rPr>
        <w:t>Pruebas de unidad y JavaDoc</w:t>
      </w:r>
    </w:p>
    <w:p w:rsidR="00315D2C" w:rsidRPr="00EB1039" w:rsidRDefault="00315D2C" w:rsidP="00315D2C">
      <w:pPr>
        <w:pStyle w:val="Ttulo2"/>
        <w:numPr>
          <w:ilvl w:val="0"/>
          <w:numId w:val="11"/>
        </w:numPr>
        <w:rPr>
          <w:rFonts w:ascii="Consolas" w:hAnsi="Consolas"/>
        </w:rPr>
      </w:pPr>
      <w:r w:rsidRPr="00EB1039">
        <w:rPr>
          <w:rFonts w:ascii="Consolas" w:hAnsi="Consolas"/>
        </w:rPr>
        <w:t>Diagramas UML</w:t>
      </w:r>
      <w:r w:rsidR="008C7D1D" w:rsidRPr="00EB1039">
        <w:rPr>
          <w:rFonts w:ascii="Consolas" w:hAnsi="Consolas"/>
        </w:rPr>
        <w:t xml:space="preserve"> (</w:t>
      </w:r>
      <w:r w:rsidR="008C7D1D" w:rsidRPr="00EB1039">
        <w:rPr>
          <w:rFonts w:ascii="Consolas" w:hAnsi="Consolas"/>
          <w:i/>
          <w:strike/>
        </w:rPr>
        <w:t>y de bases de datos</w:t>
      </w:r>
      <w:r w:rsidR="008C7D1D" w:rsidRPr="00EB1039">
        <w:rPr>
          <w:rFonts w:ascii="Consolas" w:hAnsi="Consolas"/>
          <w:i/>
        </w:rPr>
        <w:t>)</w:t>
      </w:r>
    </w:p>
    <w:p w:rsidR="00315D2C" w:rsidRPr="00EB1039" w:rsidRDefault="00315D2C" w:rsidP="00315D2C">
      <w:pPr>
        <w:pStyle w:val="Ttulo2"/>
        <w:numPr>
          <w:ilvl w:val="0"/>
          <w:numId w:val="11"/>
        </w:numPr>
        <w:rPr>
          <w:rFonts w:ascii="Consolas" w:hAnsi="Consolas"/>
        </w:rPr>
      </w:pPr>
      <w:r w:rsidRPr="00EB1039">
        <w:rPr>
          <w:rFonts w:ascii="Consolas" w:hAnsi="Consolas"/>
        </w:rPr>
        <w:t>Informe (Desarrollo de software en torno al grupo, funciones, herramientas y enfoque comercial)</w:t>
      </w:r>
    </w:p>
    <w:p w:rsidR="00315D2C" w:rsidRPr="00EB1039" w:rsidRDefault="00315D2C" w:rsidP="00315D2C">
      <w:pPr>
        <w:pStyle w:val="Ttulo2"/>
        <w:numPr>
          <w:ilvl w:val="0"/>
          <w:numId w:val="11"/>
        </w:numPr>
        <w:rPr>
          <w:rFonts w:ascii="Consolas" w:hAnsi="Consolas"/>
        </w:rPr>
      </w:pPr>
      <w:r w:rsidRPr="00EB1039">
        <w:rPr>
          <w:rFonts w:ascii="Consolas" w:hAnsi="Consolas"/>
        </w:rPr>
        <w:t>Justificación de Algoritmos y Estructuras de Datos</w:t>
      </w:r>
    </w:p>
    <w:p w:rsidR="00315D2C" w:rsidRPr="00EB1039" w:rsidRDefault="00315D2C" w:rsidP="00315D2C">
      <w:pPr>
        <w:pStyle w:val="Ttulo1"/>
        <w:numPr>
          <w:ilvl w:val="0"/>
          <w:numId w:val="0"/>
        </w:numPr>
        <w:rPr>
          <w:rFonts w:ascii="Consolas" w:hAnsi="Consolas"/>
        </w:rPr>
      </w:pPr>
    </w:p>
    <w:p w:rsidR="00315D2C" w:rsidRPr="00EB1039" w:rsidRDefault="00315D2C" w:rsidP="00315D2C">
      <w:pPr>
        <w:pStyle w:val="Ttulo2"/>
        <w:numPr>
          <w:ilvl w:val="0"/>
          <w:numId w:val="0"/>
        </w:numPr>
        <w:rPr>
          <w:rFonts w:ascii="Consolas" w:hAnsi="Consolas"/>
        </w:rPr>
      </w:pPr>
    </w:p>
    <w:p w:rsidR="00315D2C" w:rsidRPr="00EB1039" w:rsidRDefault="00315D2C" w:rsidP="00315D2C">
      <w:pPr>
        <w:pStyle w:val="Ttulo2"/>
        <w:numPr>
          <w:ilvl w:val="0"/>
          <w:numId w:val="0"/>
        </w:numPr>
        <w:rPr>
          <w:rFonts w:ascii="Consolas" w:hAnsi="Consolas"/>
        </w:rPr>
      </w:pPr>
    </w:p>
    <w:p w:rsidR="001A2D01" w:rsidRPr="00EB1039" w:rsidRDefault="001A2D01" w:rsidP="00315D2C">
      <w:pPr>
        <w:pStyle w:val="Ttulo2"/>
        <w:numPr>
          <w:ilvl w:val="0"/>
          <w:numId w:val="0"/>
        </w:numPr>
        <w:rPr>
          <w:rFonts w:ascii="Consolas" w:hAnsi="Consolas"/>
        </w:rPr>
      </w:pPr>
    </w:p>
    <w:p w:rsidR="00315D2C" w:rsidRPr="00EB1039" w:rsidRDefault="00315D2C" w:rsidP="00315D2C">
      <w:pPr>
        <w:pStyle w:val="Ttulo"/>
        <w:jc w:val="center"/>
        <w:rPr>
          <w:rFonts w:ascii="Consolas" w:hAnsi="Consolas"/>
        </w:rPr>
      </w:pPr>
      <w:r w:rsidRPr="00EB1039">
        <w:rPr>
          <w:rFonts w:ascii="Consolas" w:hAnsi="Consolas"/>
        </w:rPr>
        <w:lastRenderedPageBreak/>
        <w:t>Análisis e Identificación</w:t>
      </w:r>
    </w:p>
    <w:p w:rsidR="00315D2C" w:rsidRPr="00EB1039" w:rsidRDefault="00FB42E0" w:rsidP="00FB42E0">
      <w:pPr>
        <w:pStyle w:val="Ttulo1"/>
        <w:ind w:left="720" w:hanging="720"/>
        <w:rPr>
          <w:rFonts w:ascii="Consolas" w:hAnsi="Consolas"/>
        </w:rPr>
      </w:pPr>
      <w:r w:rsidRPr="00EB1039">
        <w:rPr>
          <w:rFonts w:ascii="Consolas" w:hAnsi="Consolas"/>
        </w:rPr>
        <w:t>Módulos</w:t>
      </w:r>
      <w:r w:rsidR="00315D2C" w:rsidRPr="00EB1039">
        <w:rPr>
          <w:rFonts w:ascii="Consolas" w:hAnsi="Consolas"/>
        </w:rPr>
        <w:t xml:space="preserve"> de administración</w:t>
      </w:r>
      <w:r w:rsidRPr="00EB1039">
        <w:rPr>
          <w:rFonts w:ascii="Consolas" w:hAnsi="Consolas"/>
        </w:rPr>
        <w:t xml:space="preserve"> (interfaces)</w:t>
      </w:r>
    </w:p>
    <w:p w:rsidR="00FE4997" w:rsidRPr="00EB1039" w:rsidRDefault="00FE4997" w:rsidP="00FE4997">
      <w:pPr>
        <w:pStyle w:val="Ttulo2"/>
        <w:numPr>
          <w:ilvl w:val="0"/>
          <w:numId w:val="5"/>
        </w:numPr>
        <w:rPr>
          <w:rFonts w:ascii="Consolas" w:hAnsi="Consolas"/>
        </w:rPr>
      </w:pPr>
      <w:r w:rsidRPr="00EB1039">
        <w:rPr>
          <w:rFonts w:ascii="Consolas" w:hAnsi="Consolas"/>
        </w:rPr>
        <w:t>SuperUsuario</w:t>
      </w:r>
    </w:p>
    <w:p w:rsidR="00FE4997" w:rsidRPr="00EB1039" w:rsidRDefault="00FE4997" w:rsidP="00FE4997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Acceso a borrar y agregar usuarios (Secretaria, Alumno, Paciente y Tesorero)</w:t>
      </w:r>
    </w:p>
    <w:p w:rsidR="00FE4997" w:rsidRPr="00EB1039" w:rsidRDefault="00FE4997" w:rsidP="00FE4997">
      <w:pPr>
        <w:pStyle w:val="Ttulo4"/>
        <w:rPr>
          <w:rFonts w:ascii="Consolas" w:hAnsi="Consolas"/>
          <w:strike/>
        </w:rPr>
      </w:pPr>
      <w:r w:rsidRPr="00EB1039">
        <w:rPr>
          <w:rFonts w:ascii="Consolas" w:hAnsi="Consolas"/>
          <w:strike/>
        </w:rPr>
        <w:t>Acceso a todos los usuarios y módulos</w:t>
      </w:r>
    </w:p>
    <w:p w:rsidR="00315D2C" w:rsidRPr="00EB1039" w:rsidRDefault="00315D2C" w:rsidP="00315D2C">
      <w:pPr>
        <w:pStyle w:val="Ttulo2"/>
        <w:numPr>
          <w:ilvl w:val="0"/>
          <w:numId w:val="5"/>
        </w:numPr>
        <w:rPr>
          <w:rFonts w:ascii="Consolas" w:hAnsi="Consolas"/>
        </w:rPr>
      </w:pPr>
      <w:r w:rsidRPr="00EB1039">
        <w:rPr>
          <w:rFonts w:ascii="Consolas" w:hAnsi="Consolas"/>
        </w:rPr>
        <w:t>Tesorería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Acceso a n° de atendidos por fecha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Acceso al inventario de insumos (y sus costes)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Acceso a recaudaciones por fecha</w:t>
      </w:r>
    </w:p>
    <w:p w:rsidR="00315D2C" w:rsidRPr="00EB1039" w:rsidRDefault="00315D2C" w:rsidP="00315D2C">
      <w:pPr>
        <w:pStyle w:val="Ttulo5"/>
        <w:ind w:left="720" w:firstLine="720"/>
        <w:rPr>
          <w:rFonts w:ascii="Consolas" w:hAnsi="Consolas"/>
          <w:i/>
        </w:rPr>
      </w:pPr>
      <w:r w:rsidRPr="00EB1039">
        <w:rPr>
          <w:rFonts w:ascii="Consolas" w:hAnsi="Consolas"/>
          <w:i/>
        </w:rPr>
        <w:t>(De ser posible, entregar datos mediante gráficos)</w:t>
      </w:r>
    </w:p>
    <w:p w:rsidR="00315D2C" w:rsidRPr="00EB1039" w:rsidRDefault="00315D2C" w:rsidP="00315D2C">
      <w:pPr>
        <w:pStyle w:val="Ttulo2"/>
        <w:numPr>
          <w:ilvl w:val="0"/>
          <w:numId w:val="5"/>
        </w:numPr>
        <w:rPr>
          <w:rFonts w:ascii="Consolas" w:hAnsi="Consolas"/>
        </w:rPr>
      </w:pPr>
      <w:r w:rsidRPr="00EB1039">
        <w:rPr>
          <w:rFonts w:ascii="Consolas" w:hAnsi="Consolas"/>
        </w:rPr>
        <w:t>Secretaria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Acceso a calendario Alumnos y Pacientes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 xml:space="preserve">Acceso a </w:t>
      </w:r>
      <w:r w:rsidR="00FB42E0" w:rsidRPr="00EB1039">
        <w:rPr>
          <w:rFonts w:ascii="Consolas" w:hAnsi="Consolas"/>
        </w:rPr>
        <w:t>modulo</w:t>
      </w:r>
      <w:r w:rsidRPr="00EB1039">
        <w:rPr>
          <w:rFonts w:ascii="Consolas" w:hAnsi="Consolas"/>
        </w:rPr>
        <w:t xml:space="preserve"> </w:t>
      </w:r>
      <w:r w:rsidR="004B65BB" w:rsidRPr="00EB1039">
        <w:rPr>
          <w:rFonts w:ascii="Consolas" w:hAnsi="Consolas"/>
        </w:rPr>
        <w:t>T</w:t>
      </w:r>
      <w:r w:rsidRPr="00EB1039">
        <w:rPr>
          <w:rFonts w:ascii="Consolas" w:hAnsi="Consolas"/>
        </w:rPr>
        <w:t>oma de hora</w:t>
      </w:r>
    </w:p>
    <w:p w:rsidR="00315D2C" w:rsidRPr="00EB1039" w:rsidRDefault="00315D2C" w:rsidP="00315D2C">
      <w:pPr>
        <w:pStyle w:val="Ttulo2"/>
        <w:rPr>
          <w:rFonts w:ascii="Consolas" w:hAnsi="Consolas"/>
        </w:rPr>
      </w:pPr>
      <w:r w:rsidRPr="00EB1039">
        <w:rPr>
          <w:rFonts w:ascii="Consolas" w:hAnsi="Consolas"/>
        </w:rPr>
        <w:t>Alumno (Profesional)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Acceso a datos y calendario propio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Acceso a hoja de evaluación de pacientes</w:t>
      </w:r>
    </w:p>
    <w:p w:rsidR="00315D2C" w:rsidRPr="00EB1039" w:rsidRDefault="00315D2C" w:rsidP="00315D2C">
      <w:pPr>
        <w:pStyle w:val="Ttulo2"/>
        <w:rPr>
          <w:rFonts w:ascii="Consolas" w:hAnsi="Consolas"/>
        </w:rPr>
      </w:pPr>
      <w:r w:rsidRPr="00EB1039">
        <w:rPr>
          <w:rFonts w:ascii="Consolas" w:hAnsi="Consolas"/>
        </w:rPr>
        <w:t>Paciente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 xml:space="preserve">Acceso a </w:t>
      </w:r>
      <w:r w:rsidR="00FB42E0" w:rsidRPr="00EB1039">
        <w:rPr>
          <w:rFonts w:ascii="Consolas" w:hAnsi="Consolas"/>
        </w:rPr>
        <w:t>modulo</w:t>
      </w:r>
      <w:r w:rsidRPr="00EB1039">
        <w:rPr>
          <w:rFonts w:ascii="Consolas" w:hAnsi="Consolas"/>
        </w:rPr>
        <w:t xml:space="preserve"> Toma de hora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Acceso a datos y calendario propio</w:t>
      </w:r>
    </w:p>
    <w:p w:rsidR="00315D2C" w:rsidRPr="00EB1039" w:rsidRDefault="00315D2C" w:rsidP="00315D2C">
      <w:pPr>
        <w:pStyle w:val="Ttulo2"/>
        <w:rPr>
          <w:rFonts w:ascii="Consolas" w:hAnsi="Consolas"/>
        </w:rPr>
      </w:pPr>
      <w:r w:rsidRPr="00EB1039">
        <w:rPr>
          <w:rFonts w:ascii="Consolas" w:hAnsi="Consolas"/>
        </w:rPr>
        <w:t>Toma de hora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Formulario</w:t>
      </w:r>
    </w:p>
    <w:p w:rsidR="00315D2C" w:rsidRPr="00EB1039" w:rsidRDefault="00315D2C" w:rsidP="00315D2C">
      <w:pPr>
        <w:pStyle w:val="Ttulo6"/>
        <w:ind w:left="2160"/>
        <w:rPr>
          <w:rFonts w:ascii="Consolas" w:hAnsi="Consolas"/>
        </w:rPr>
      </w:pPr>
      <w:r w:rsidRPr="00EB1039">
        <w:rPr>
          <w:rFonts w:ascii="Consolas" w:hAnsi="Consolas"/>
        </w:rPr>
        <w:t>Seleccionar tipo de consulta -&gt; profesional -&gt; horario.</w:t>
      </w:r>
      <w:r w:rsidRPr="00EB1039">
        <w:rPr>
          <w:rFonts w:ascii="Consolas" w:hAnsi="Consolas"/>
        </w:rPr>
        <w:br/>
        <w:t>Ingresar datos personales.</w:t>
      </w:r>
      <w:r w:rsidRPr="00EB1039">
        <w:rPr>
          <w:rFonts w:ascii="Consolas" w:hAnsi="Consolas"/>
        </w:rPr>
        <w:br/>
      </w:r>
    </w:p>
    <w:p w:rsidR="00315D2C" w:rsidRPr="00EB1039" w:rsidRDefault="00315D2C" w:rsidP="00315D2C">
      <w:pPr>
        <w:pStyle w:val="Ttulo1"/>
        <w:rPr>
          <w:rFonts w:ascii="Consolas" w:hAnsi="Consolas"/>
        </w:rPr>
      </w:pPr>
      <w:r w:rsidRPr="00EB1039">
        <w:rPr>
          <w:rFonts w:ascii="Consolas" w:hAnsi="Consolas"/>
        </w:rPr>
        <w:t>Estructura de Usuarios</w:t>
      </w:r>
      <w:r w:rsidR="00FB42E0" w:rsidRPr="00EB1039">
        <w:rPr>
          <w:rFonts w:ascii="Consolas" w:hAnsi="Consolas"/>
        </w:rPr>
        <w:t xml:space="preserve"> (Tipos de usuarios)</w:t>
      </w:r>
    </w:p>
    <w:p w:rsidR="00315D2C" w:rsidRPr="00EB1039" w:rsidRDefault="00697138" w:rsidP="00315D2C">
      <w:pPr>
        <w:pStyle w:val="Ttulo2"/>
        <w:numPr>
          <w:ilvl w:val="0"/>
          <w:numId w:val="25"/>
        </w:numPr>
        <w:rPr>
          <w:rFonts w:ascii="Consolas" w:hAnsi="Consolas"/>
        </w:rPr>
      </w:pPr>
      <w:r w:rsidRPr="00EB1039">
        <w:rPr>
          <w:rFonts w:ascii="Consolas" w:hAnsi="Consolas"/>
        </w:rPr>
        <w:t>Administrativos</w:t>
      </w:r>
    </w:p>
    <w:p w:rsidR="00FE4997" w:rsidRPr="00EB1039" w:rsidRDefault="00FE4997" w:rsidP="00315D2C">
      <w:pPr>
        <w:pStyle w:val="Ttulo3"/>
        <w:rPr>
          <w:rFonts w:ascii="Consolas" w:hAnsi="Consolas"/>
        </w:rPr>
      </w:pPr>
      <w:r w:rsidRPr="00EB1039">
        <w:rPr>
          <w:rFonts w:ascii="Consolas" w:hAnsi="Consolas"/>
        </w:rPr>
        <w:t>Administrador (SuperUsuario)</w:t>
      </w:r>
    </w:p>
    <w:p w:rsidR="00FE4997" w:rsidRPr="00EB1039" w:rsidRDefault="00FE4997" w:rsidP="00FE4997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lastRenderedPageBreak/>
        <w:t>ID con acceso a modulo SuperUsuario</w:t>
      </w:r>
    </w:p>
    <w:p w:rsidR="00315D2C" w:rsidRPr="00EB1039" w:rsidRDefault="00315D2C" w:rsidP="00315D2C">
      <w:pPr>
        <w:pStyle w:val="Ttulo3"/>
        <w:rPr>
          <w:rFonts w:ascii="Consolas" w:hAnsi="Consolas"/>
        </w:rPr>
      </w:pPr>
      <w:r w:rsidRPr="00EB1039">
        <w:rPr>
          <w:rFonts w:ascii="Consolas" w:hAnsi="Consolas"/>
        </w:rPr>
        <w:t>Secretaría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 xml:space="preserve">ID con acceso a </w:t>
      </w:r>
      <w:r w:rsidR="00FB42E0" w:rsidRPr="00EB1039">
        <w:rPr>
          <w:rFonts w:ascii="Consolas" w:hAnsi="Consolas"/>
        </w:rPr>
        <w:t>modulo</w:t>
      </w:r>
      <w:r w:rsidRPr="00EB1039">
        <w:rPr>
          <w:rFonts w:ascii="Consolas" w:hAnsi="Consolas"/>
        </w:rPr>
        <w:t xml:space="preserve"> Secretaría</w:t>
      </w:r>
    </w:p>
    <w:p w:rsidR="00315D2C" w:rsidRPr="00EB1039" w:rsidRDefault="00315D2C" w:rsidP="00315D2C">
      <w:pPr>
        <w:pStyle w:val="Ttulo3"/>
        <w:rPr>
          <w:rFonts w:ascii="Consolas" w:hAnsi="Consolas"/>
        </w:rPr>
      </w:pPr>
      <w:r w:rsidRPr="00EB1039">
        <w:rPr>
          <w:rFonts w:ascii="Consolas" w:hAnsi="Consolas"/>
        </w:rPr>
        <w:t>Tesorería</w:t>
      </w:r>
      <w:bookmarkStart w:id="0" w:name="_GoBack"/>
      <w:bookmarkEnd w:id="0"/>
    </w:p>
    <w:p w:rsidR="00FE4997" w:rsidRPr="00EB1039" w:rsidRDefault="00315D2C" w:rsidP="00FE4997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 xml:space="preserve">ID con acceso a </w:t>
      </w:r>
      <w:r w:rsidR="00FB42E0" w:rsidRPr="00EB1039">
        <w:rPr>
          <w:rFonts w:ascii="Consolas" w:hAnsi="Consolas"/>
        </w:rPr>
        <w:t>modulo</w:t>
      </w:r>
      <w:r w:rsidRPr="00EB1039">
        <w:rPr>
          <w:rFonts w:ascii="Consolas" w:hAnsi="Consolas"/>
        </w:rPr>
        <w:t xml:space="preserve"> </w:t>
      </w:r>
      <w:r w:rsidR="004B65BB" w:rsidRPr="00EB1039">
        <w:rPr>
          <w:rFonts w:ascii="Consolas" w:hAnsi="Consolas"/>
        </w:rPr>
        <w:t>Tesorería</w:t>
      </w:r>
    </w:p>
    <w:p w:rsidR="00315D2C" w:rsidRPr="00EB1039" w:rsidRDefault="00315D2C" w:rsidP="00315D2C">
      <w:pPr>
        <w:pStyle w:val="Ttulo2"/>
        <w:numPr>
          <w:ilvl w:val="0"/>
          <w:numId w:val="25"/>
        </w:numPr>
        <w:rPr>
          <w:rFonts w:ascii="Consolas" w:hAnsi="Consolas"/>
        </w:rPr>
      </w:pPr>
      <w:r w:rsidRPr="00EB1039">
        <w:rPr>
          <w:rFonts w:ascii="Consolas" w:hAnsi="Consolas"/>
        </w:rPr>
        <w:t>Alumno/Profesional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 xml:space="preserve">ID con acceso a </w:t>
      </w:r>
      <w:r w:rsidR="00FB42E0" w:rsidRPr="00EB1039">
        <w:rPr>
          <w:rFonts w:ascii="Consolas" w:hAnsi="Consolas"/>
        </w:rPr>
        <w:t>modulo</w:t>
      </w:r>
      <w:r w:rsidR="004B65BB" w:rsidRPr="00EB1039">
        <w:rPr>
          <w:rFonts w:ascii="Consolas" w:hAnsi="Consolas"/>
        </w:rPr>
        <w:t xml:space="preserve"> propio</w:t>
      </w:r>
      <w:r w:rsidRPr="00EB1039">
        <w:rPr>
          <w:rFonts w:ascii="Consolas" w:hAnsi="Consolas"/>
        </w:rPr>
        <w:t xml:space="preserve"> (Alumno)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Lista de pacientes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ID con acceso a evaluaciones de Pacientes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Nombre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Nivel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CP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Servicios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Calendario</w:t>
      </w:r>
    </w:p>
    <w:p w:rsidR="00315D2C" w:rsidRPr="00EB1039" w:rsidRDefault="00315D2C" w:rsidP="00315D2C">
      <w:pPr>
        <w:pStyle w:val="Ttulo2"/>
        <w:numPr>
          <w:ilvl w:val="0"/>
          <w:numId w:val="25"/>
        </w:numPr>
        <w:rPr>
          <w:rFonts w:ascii="Consolas" w:hAnsi="Consolas"/>
        </w:rPr>
      </w:pPr>
      <w:r w:rsidRPr="00EB1039">
        <w:rPr>
          <w:rFonts w:ascii="Consolas" w:hAnsi="Consolas"/>
        </w:rPr>
        <w:t>Paciente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 xml:space="preserve">ID con acceso a </w:t>
      </w:r>
      <w:r w:rsidR="00FB42E0" w:rsidRPr="00EB1039">
        <w:rPr>
          <w:rFonts w:ascii="Consolas" w:hAnsi="Consolas"/>
        </w:rPr>
        <w:t>modulo</w:t>
      </w:r>
      <w:r w:rsidR="004B65BB" w:rsidRPr="00EB1039">
        <w:rPr>
          <w:rFonts w:ascii="Consolas" w:hAnsi="Consolas"/>
        </w:rPr>
        <w:t xml:space="preserve"> propio</w:t>
      </w:r>
      <w:r w:rsidRPr="00EB1039">
        <w:rPr>
          <w:rFonts w:ascii="Consolas" w:hAnsi="Consolas"/>
        </w:rPr>
        <w:t xml:space="preserve"> (Paciente)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Nombre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Calendario</w:t>
      </w:r>
    </w:p>
    <w:p w:rsidR="00315D2C" w:rsidRPr="00EB1039" w:rsidRDefault="00315D2C" w:rsidP="00315D2C">
      <w:pPr>
        <w:pStyle w:val="Ttulo4"/>
        <w:rPr>
          <w:rFonts w:ascii="Consolas" w:hAnsi="Consolas"/>
        </w:rPr>
      </w:pPr>
      <w:r w:rsidRPr="00EB1039">
        <w:rPr>
          <w:rFonts w:ascii="Consolas" w:hAnsi="Consolas"/>
        </w:rPr>
        <w:t>Hoja de evaluaciones</w:t>
      </w:r>
    </w:p>
    <w:p w:rsidR="00315D2C" w:rsidRPr="00EB1039" w:rsidRDefault="00315D2C" w:rsidP="00315D2C">
      <w:pPr>
        <w:pStyle w:val="Ttulo2"/>
        <w:numPr>
          <w:ilvl w:val="0"/>
          <w:numId w:val="25"/>
        </w:numPr>
        <w:rPr>
          <w:rFonts w:ascii="Consolas" w:hAnsi="Consolas"/>
          <w:strike/>
        </w:rPr>
      </w:pPr>
      <w:r w:rsidRPr="00EB1039">
        <w:rPr>
          <w:rFonts w:ascii="Consolas" w:hAnsi="Consolas"/>
          <w:strike/>
        </w:rPr>
        <w:t>Otro</w:t>
      </w:r>
    </w:p>
    <w:p w:rsidR="00315D2C" w:rsidRPr="00EB1039" w:rsidRDefault="00315D2C" w:rsidP="00315D2C">
      <w:pPr>
        <w:rPr>
          <w:rFonts w:ascii="Consolas" w:hAnsi="Consolas"/>
        </w:rPr>
      </w:pPr>
    </w:p>
    <w:p w:rsidR="00315D2C" w:rsidRPr="00EB1039" w:rsidRDefault="00315D2C" w:rsidP="00315D2C">
      <w:pPr>
        <w:rPr>
          <w:rFonts w:ascii="Consolas" w:hAnsi="Consolas"/>
        </w:rPr>
      </w:pPr>
    </w:p>
    <w:p w:rsidR="00315D2C" w:rsidRPr="00EB1039" w:rsidRDefault="00315D2C" w:rsidP="00315D2C">
      <w:pPr>
        <w:rPr>
          <w:rFonts w:ascii="Consolas" w:hAnsi="Consolas"/>
        </w:rPr>
      </w:pPr>
    </w:p>
    <w:p w:rsidR="00D9348B" w:rsidRPr="001A2D01" w:rsidRDefault="00D9348B" w:rsidP="00315D2C">
      <w:pPr>
        <w:rPr>
          <w:rFonts w:ascii="Consolas" w:hAnsi="Consolas"/>
        </w:rPr>
      </w:pPr>
    </w:p>
    <w:sectPr w:rsidR="00D9348B" w:rsidRPr="001A2D01" w:rsidSect="00E9548C">
      <w:footerReference w:type="default" r:id="rId10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5C9D" w:rsidRDefault="008A5C9D">
      <w:pPr>
        <w:spacing w:after="0" w:line="240" w:lineRule="auto"/>
      </w:pPr>
      <w:r>
        <w:separator/>
      </w:r>
    </w:p>
  </w:endnote>
  <w:endnote w:type="continuationSeparator" w:id="0">
    <w:p w:rsidR="008A5C9D" w:rsidRDefault="008A5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9348B" w:rsidRDefault="008A5C9D">
    <w:pPr>
      <w:pStyle w:val="Piedepgina"/>
    </w:pPr>
    <w:sdt>
      <w:sdtPr>
        <w:alias w:val="Título"/>
        <w:tag w:val=""/>
        <w:id w:val="-1852401625"/>
        <w:placeholder>
          <w:docPart w:val="0111DE3B0AD14295AA6B3783D2C42B10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315D2C">
          <w:rPr>
            <w:lang w:val="es-BO"/>
          </w:rPr>
          <w:t>Plataforma para gestionar una clínica Odontológica</w:t>
        </w:r>
      </w:sdtContent>
    </w:sdt>
    <w:r w:rsidR="0001219B">
      <w:rPr>
        <w:lang w:bidi="es-ES"/>
      </w:rPr>
      <w:ptab w:relativeTo="margin" w:alignment="right" w:leader="none"/>
    </w:r>
    <w:r w:rsidR="0001219B">
      <w:rPr>
        <w:lang w:bidi="es-ES"/>
      </w:rPr>
      <w:t xml:space="preserve">Página </w:t>
    </w:r>
    <w:r w:rsidR="0001219B">
      <w:rPr>
        <w:lang w:bidi="es-ES"/>
      </w:rPr>
      <w:fldChar w:fldCharType="begin"/>
    </w:r>
    <w:r w:rsidR="0001219B">
      <w:rPr>
        <w:lang w:bidi="es-ES"/>
      </w:rPr>
      <w:instrText xml:space="preserve"> PAGE  \* Arabic  \* MERGEFORMAT </w:instrText>
    </w:r>
    <w:r w:rsidR="0001219B">
      <w:rPr>
        <w:lang w:bidi="es-ES"/>
      </w:rPr>
      <w:fldChar w:fldCharType="separate"/>
    </w:r>
    <w:r w:rsidR="00EB1039">
      <w:rPr>
        <w:noProof/>
        <w:lang w:bidi="es-ES"/>
      </w:rPr>
      <w:t>3</w:t>
    </w:r>
    <w:r w:rsidR="0001219B">
      <w:rPr>
        <w:lang w:bidi="es-ES"/>
      </w:rPr>
      <w:fldChar w:fldCharType="end"/>
    </w:r>
    <w:r w:rsidR="0001219B">
      <w:rPr>
        <w:lang w:bidi="es-ES"/>
      </w:rPr>
      <w:t xml:space="preserve"> de </w:t>
    </w:r>
    <w:fldSimple w:instr=" NUMPAGES  \* Arabic  \* MERGEFORMAT ">
      <w:r w:rsidR="00EB1039">
        <w:rPr>
          <w:noProof/>
          <w:lang w:bidi="es-ES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5C9D" w:rsidRDefault="008A5C9D">
      <w:pPr>
        <w:spacing w:after="0" w:line="240" w:lineRule="auto"/>
      </w:pPr>
      <w:r>
        <w:separator/>
      </w:r>
    </w:p>
  </w:footnote>
  <w:footnote w:type="continuationSeparator" w:id="0">
    <w:p w:rsidR="008A5C9D" w:rsidRDefault="008A5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D8720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C104537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6E24865"/>
    <w:multiLevelType w:val="hybridMultilevel"/>
    <w:tmpl w:val="1E6A4BB0"/>
    <w:lvl w:ilvl="0" w:tplc="1000223C">
      <w:start w:val="1"/>
      <w:numFmt w:val="upperLetter"/>
      <w:pStyle w:val="Ttulo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59579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A54546"/>
    <w:multiLevelType w:val="hybridMultilevel"/>
    <w:tmpl w:val="D07CAF4A"/>
    <w:lvl w:ilvl="0" w:tplc="671E6C1C">
      <w:start w:val="1"/>
      <w:numFmt w:val="decimal"/>
      <w:pStyle w:val="Ttulo3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9C6953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2C009B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CE0DCB"/>
    <w:multiLevelType w:val="multilevel"/>
    <w:tmpl w:val="14EAA40A"/>
    <w:lvl w:ilvl="0">
      <w:start w:val="1"/>
      <w:numFmt w:val="decimal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</w:lvl>
    <w:lvl w:ilvl="2">
      <w:start w:val="1"/>
      <w:numFmt w:val="decimal"/>
      <w:lvlText w:val="%3."/>
      <w:lvlJc w:val="left"/>
      <w:pPr>
        <w:ind w:left="2160" w:firstLine="0"/>
      </w:pPr>
    </w:lvl>
    <w:lvl w:ilvl="3">
      <w:start w:val="1"/>
      <w:numFmt w:val="lowerLetter"/>
      <w:lvlText w:val="%4)"/>
      <w:lvlJc w:val="left"/>
      <w:pPr>
        <w:ind w:left="2880" w:firstLine="0"/>
      </w:pPr>
    </w:lvl>
    <w:lvl w:ilvl="4">
      <w:start w:val="1"/>
      <w:numFmt w:val="decimal"/>
      <w:lvlText w:val="(%5)"/>
      <w:lvlJc w:val="left"/>
      <w:pPr>
        <w:ind w:left="3600" w:firstLine="0"/>
      </w:pPr>
    </w:lvl>
    <w:lvl w:ilvl="5">
      <w:start w:val="1"/>
      <w:numFmt w:val="lowerLetter"/>
      <w:lvlText w:val="(%6)"/>
      <w:lvlJc w:val="left"/>
      <w:pPr>
        <w:ind w:left="4320" w:firstLine="0"/>
      </w:pPr>
    </w:lvl>
    <w:lvl w:ilvl="6">
      <w:start w:val="1"/>
      <w:numFmt w:val="lowerRoman"/>
      <w:lvlText w:val="(%7)"/>
      <w:lvlJc w:val="left"/>
      <w:pPr>
        <w:ind w:left="5040" w:firstLine="0"/>
      </w:pPr>
    </w:lvl>
    <w:lvl w:ilvl="7">
      <w:start w:val="1"/>
      <w:numFmt w:val="lowerLetter"/>
      <w:lvlText w:val="(%8)"/>
      <w:lvlJc w:val="left"/>
      <w:pPr>
        <w:ind w:left="5760" w:firstLine="0"/>
      </w:pPr>
    </w:lvl>
    <w:lvl w:ilvl="8">
      <w:start w:val="1"/>
      <w:numFmt w:val="lowerRoman"/>
      <w:lvlText w:val="(%9)"/>
      <w:lvlJc w:val="left"/>
      <w:pPr>
        <w:ind w:left="6480" w:firstLine="0"/>
      </w:pPr>
    </w:lvl>
  </w:abstractNum>
  <w:abstractNum w:abstractNumId="8" w15:restartNumberingAfterBreak="0">
    <w:nsid w:val="64E15559"/>
    <w:multiLevelType w:val="hybridMultilevel"/>
    <w:tmpl w:val="46E4EE38"/>
    <w:lvl w:ilvl="0" w:tplc="951E3734">
      <w:start w:val="1"/>
      <w:numFmt w:val="upperRoman"/>
      <w:pStyle w:val="Ttulo1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4EB6AC8"/>
    <w:multiLevelType w:val="hybridMultilevel"/>
    <w:tmpl w:val="1E6A4BB0"/>
    <w:lvl w:ilvl="0" w:tplc="1000223C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90137"/>
    <w:multiLevelType w:val="hybridMultilevel"/>
    <w:tmpl w:val="954283FE"/>
    <w:lvl w:ilvl="0" w:tplc="BAAA90DA">
      <w:start w:val="1"/>
      <w:numFmt w:val="bullet"/>
      <w:pStyle w:val="Ttulo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1"/>
  </w:num>
  <w:num w:numId="2">
    <w:abstractNumId w:val="0"/>
  </w:num>
  <w:num w:numId="3">
    <w:abstractNumId w:val="8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2"/>
    <w:lvlOverride w:ilvl="0">
      <w:startOverride w:val="1"/>
    </w:lvlOverride>
  </w:num>
  <w:num w:numId="10">
    <w:abstractNumId w:val="6"/>
  </w:num>
  <w:num w:numId="11">
    <w:abstractNumId w:val="9"/>
  </w:num>
  <w:num w:numId="12">
    <w:abstractNumId w:val="7"/>
  </w:num>
  <w:num w:numId="13">
    <w:abstractNumId w:val="4"/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  <w:num w:numId="16">
    <w:abstractNumId w:val="4"/>
    <w:lvlOverride w:ilvl="0">
      <w:startOverride w:val="1"/>
    </w:lvlOverride>
  </w:num>
  <w:num w:numId="17">
    <w:abstractNumId w:val="3"/>
  </w:num>
  <w:num w:numId="18">
    <w:abstractNumId w:val="4"/>
    <w:lvlOverride w:ilvl="0">
      <w:startOverride w:val="1"/>
    </w:lvlOverride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5"/>
  </w:num>
  <w:num w:numId="22">
    <w:abstractNumId w:val="4"/>
    <w:lvlOverride w:ilvl="0">
      <w:startOverride w:val="1"/>
    </w:lvlOverride>
  </w:num>
  <w:num w:numId="23">
    <w:abstractNumId w:val="4"/>
    <w:lvlOverride w:ilvl="0">
      <w:startOverride w:val="1"/>
    </w:lvlOverride>
  </w:num>
  <w:num w:numId="24">
    <w:abstractNumId w:val="10"/>
  </w:num>
  <w:num w:numId="25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2C"/>
    <w:rsid w:val="0001219B"/>
    <w:rsid w:val="001A2D01"/>
    <w:rsid w:val="00315D2C"/>
    <w:rsid w:val="004B65BB"/>
    <w:rsid w:val="00605EC4"/>
    <w:rsid w:val="00697138"/>
    <w:rsid w:val="008A5C9D"/>
    <w:rsid w:val="008C7D1D"/>
    <w:rsid w:val="00B61AB0"/>
    <w:rsid w:val="00D9348B"/>
    <w:rsid w:val="00E9548C"/>
    <w:rsid w:val="00EB1039"/>
    <w:rsid w:val="00FB42E0"/>
    <w:rsid w:val="00FE4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9CD2523"/>
  <w15:chartTrackingRefBased/>
  <w15:docId w15:val="{3F4B23CC-6D82-4223-A744-E203F11C4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9" w:unhideWhenUsed="1" w:qFormat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5D2C"/>
  </w:style>
  <w:style w:type="paragraph" w:styleId="Ttulo1">
    <w:name w:val="heading 1"/>
    <w:basedOn w:val="Normal"/>
    <w:next w:val="Ttulo2"/>
    <w:link w:val="Ttulo1Car"/>
    <w:uiPriority w:val="1"/>
    <w:qFormat/>
    <w:pPr>
      <w:numPr>
        <w:numId w:val="3"/>
      </w:numPr>
      <w:contextualSpacing/>
      <w:outlineLvl w:val="0"/>
    </w:pPr>
    <w:rPr>
      <w:b/>
      <w:bCs/>
    </w:rPr>
  </w:style>
  <w:style w:type="paragraph" w:styleId="Ttulo2">
    <w:name w:val="heading 2"/>
    <w:basedOn w:val="Normal"/>
    <w:link w:val="Ttulo2Car"/>
    <w:uiPriority w:val="1"/>
    <w:unhideWhenUsed/>
    <w:qFormat/>
    <w:pPr>
      <w:numPr>
        <w:numId w:val="4"/>
      </w:numPr>
      <w:outlineLvl w:val="1"/>
    </w:pPr>
  </w:style>
  <w:style w:type="paragraph" w:styleId="Ttulo3">
    <w:name w:val="heading 3"/>
    <w:basedOn w:val="Normal"/>
    <w:link w:val="Ttulo3Car"/>
    <w:uiPriority w:val="1"/>
    <w:unhideWhenUsed/>
    <w:qFormat/>
    <w:pPr>
      <w:numPr>
        <w:numId w:val="13"/>
      </w:numPr>
      <w:outlineLvl w:val="2"/>
    </w:pPr>
  </w:style>
  <w:style w:type="paragraph" w:styleId="Ttulo4">
    <w:name w:val="heading 4"/>
    <w:basedOn w:val="Normal"/>
    <w:next w:val="Normal"/>
    <w:link w:val="Ttulo4Car"/>
    <w:uiPriority w:val="1"/>
    <w:unhideWhenUsed/>
    <w:qFormat/>
    <w:rsid w:val="00315D2C"/>
    <w:pPr>
      <w:keepNext/>
      <w:keepLines/>
      <w:numPr>
        <w:numId w:val="24"/>
      </w:numPr>
      <w:outlineLvl w:val="3"/>
    </w:pPr>
    <w:rPr>
      <w:rFonts w:asciiTheme="majorHAnsi" w:eastAsiaTheme="majorEastAsia" w:hAnsiTheme="majorHAnsi" w:cstheme="majorBidi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315D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315D2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1"/>
    <w:rPr>
      <w:b/>
      <w:bCs/>
    </w:rPr>
  </w:style>
  <w:style w:type="paragraph" w:styleId="Ttulo">
    <w:name w:val="Title"/>
    <w:basedOn w:val="Normal"/>
    <w:next w:val="Normal"/>
    <w:link w:val="TtuloCar"/>
    <w:uiPriority w:val="1"/>
    <w:qFormat/>
    <w:pPr>
      <w:spacing w:after="480" w:line="240" w:lineRule="auto"/>
    </w:pPr>
    <w:rPr>
      <w:rFonts w:asciiTheme="majorHAnsi" w:eastAsiaTheme="majorEastAsia" w:hAnsiTheme="majorHAnsi" w:cstheme="majorBidi"/>
      <w:b/>
      <w:bCs/>
      <w:spacing w:val="-10"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bCs/>
      <w:spacing w:val="-10"/>
      <w:kern w:val="28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1"/>
    <w:rPr>
      <w:rFonts w:asciiTheme="majorHAnsi" w:eastAsiaTheme="majorEastAsia" w:hAnsiTheme="majorHAnsi" w:cstheme="majorBidi"/>
    </w:rPr>
  </w:style>
  <w:style w:type="character" w:customStyle="1" w:styleId="Ttulo3Car">
    <w:name w:val="Título 3 Car"/>
    <w:basedOn w:val="Fuentedeprrafopredeter"/>
    <w:link w:val="Ttulo3"/>
    <w:uiPriority w:val="1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2"/>
  </w:style>
  <w:style w:type="character" w:customStyle="1" w:styleId="Ttulo2Car">
    <w:name w:val="Título 2 Car"/>
    <w:basedOn w:val="Fuentedeprrafopredeter"/>
    <w:link w:val="Ttulo2"/>
    <w:uiPriority w:val="1"/>
  </w:style>
  <w:style w:type="character" w:customStyle="1" w:styleId="Ttulo5Car">
    <w:name w:val="Título 5 Car"/>
    <w:basedOn w:val="Fuentedeprrafopredeter"/>
    <w:link w:val="Ttulo5"/>
    <w:uiPriority w:val="9"/>
    <w:rsid w:val="00315D2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rsid w:val="00315D2C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bastian%20Joshua\AppData\Roaming\Microsoft\Plantillas\Esquema%20de%20redacci&#243;n%20cor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111DE3B0AD14295AA6B3783D2C42B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E6742-1163-4C86-8E2A-C08818BE27D6}"/>
      </w:docPartPr>
      <w:docPartBody>
        <w:p w:rsidR="00890F73" w:rsidRDefault="00C001BF">
          <w:pPr>
            <w:pStyle w:val="0111DE3B0AD14295AA6B3783D2C42B10"/>
          </w:pPr>
          <w:r>
            <w:rPr>
              <w:lang w:bidi="es-ES"/>
            </w:rPr>
            <w:t>[Volver a formular el tema]</w:t>
          </w:r>
        </w:p>
      </w:docPartBody>
    </w:docPart>
    <w:docPart>
      <w:docPartPr>
        <w:name w:val="A89F90EE646943AE8BB62ACDEECA52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F95FF8-AB7A-4F94-9BD2-556D1C969D34}"/>
      </w:docPartPr>
      <w:docPartBody>
        <w:p w:rsidR="00890F73" w:rsidRDefault="00554FD8" w:rsidP="00554FD8">
          <w:pPr>
            <w:pStyle w:val="A89F90EE646943AE8BB62ACDEECA5224"/>
          </w:pPr>
          <w:r>
            <w:rPr>
              <w:lang w:bidi="es-ES"/>
            </w:rPr>
            <w:t>[Título]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FD8"/>
    <w:rsid w:val="00554FD8"/>
    <w:rsid w:val="006612C0"/>
    <w:rsid w:val="00890F73"/>
    <w:rsid w:val="00C00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C9A0F4B7B5F4DE7BE8893D82481D03C">
    <w:name w:val="6C9A0F4B7B5F4DE7BE8893D82481D03C"/>
  </w:style>
  <w:style w:type="paragraph" w:customStyle="1" w:styleId="96EA19CEBDF8478BBA166F2315313049">
    <w:name w:val="96EA19CEBDF8478BBA166F2315313049"/>
  </w:style>
  <w:style w:type="paragraph" w:customStyle="1" w:styleId="619D103DD6464538A356EBE2F9F3449C">
    <w:name w:val="619D103DD6464538A356EBE2F9F3449C"/>
  </w:style>
  <w:style w:type="paragraph" w:customStyle="1" w:styleId="A15BD0DFE7A64788A16F668B08466E95">
    <w:name w:val="A15BD0DFE7A64788A16F668B08466E95"/>
  </w:style>
  <w:style w:type="paragraph" w:customStyle="1" w:styleId="96FB7147923641C2AA1CB71176A4D3AB">
    <w:name w:val="96FB7147923641C2AA1CB71176A4D3AB"/>
  </w:style>
  <w:style w:type="paragraph" w:customStyle="1" w:styleId="AAE608FE07B14EA3B32B2F47A6E3BC06">
    <w:name w:val="AAE608FE07B14EA3B32B2F47A6E3BC06"/>
  </w:style>
  <w:style w:type="paragraph" w:customStyle="1" w:styleId="3ED2D876169C4CB4A3707D88858B8FAF">
    <w:name w:val="3ED2D876169C4CB4A3707D88858B8FAF"/>
  </w:style>
  <w:style w:type="paragraph" w:customStyle="1" w:styleId="637A74F1690A4E929669A31BCDAC40C9">
    <w:name w:val="637A74F1690A4E929669A31BCDAC40C9"/>
  </w:style>
  <w:style w:type="paragraph" w:customStyle="1" w:styleId="447545C71AB24C6CAB19637BCC60C9F6">
    <w:name w:val="447545C71AB24C6CAB19637BCC60C9F6"/>
  </w:style>
  <w:style w:type="paragraph" w:customStyle="1" w:styleId="4AC1DEBCDDBE4459A16EA290E7F37894">
    <w:name w:val="4AC1DEBCDDBE4459A16EA290E7F37894"/>
  </w:style>
  <w:style w:type="paragraph" w:customStyle="1" w:styleId="0111DE3B0AD14295AA6B3783D2C42B10">
    <w:name w:val="0111DE3B0AD14295AA6B3783D2C42B10"/>
  </w:style>
  <w:style w:type="paragraph" w:customStyle="1" w:styleId="E4CD6F5008954C1AA119811DFC6475D6">
    <w:name w:val="E4CD6F5008954C1AA119811DFC6475D6"/>
  </w:style>
  <w:style w:type="paragraph" w:customStyle="1" w:styleId="55B326577A654FA3A47E4D7EADF9F8F6">
    <w:name w:val="55B326577A654FA3A47E4D7EADF9F8F6"/>
  </w:style>
  <w:style w:type="paragraph" w:customStyle="1" w:styleId="A89F90EE646943AE8BB62ACDEECA5224">
    <w:name w:val="A89F90EE646943AE8BB62ACDEECA5224"/>
    <w:rsid w:val="00554FD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hort essay outlin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-Cambria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879246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2013-02-25T14:44:00+00:00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1676412</Value>
    </PublishStatusLookup>
    <APAuthor xmlns="4873beb7-5857-4685-be1f-d57550cc96cc">
      <UserInfo>
        <DisplayName>REDMOND\ncrowell</DisplayName>
        <AccountId>81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TP104022097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1A1F3C9-ED13-4BE7-BB40-249447F4581D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82F0016D-A62B-4DD5-897A-E5C45EE993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69E1811-84BF-463B-AD19-FA13CF0ECD2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Esquema de redacción corto</Template>
  <TotalTime>7</TotalTime>
  <Pages>3</Pages>
  <Words>385</Words>
  <Characters>2123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Plataforma para gestionar una clínica Odontológica</vt:lpstr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Plataforma para gestionar una clínica Odontológica</dc:title>
  <dc:creator>Sebastian Joshua</dc:creator>
  <cp:lastModifiedBy>sebastianjorc@outlook.cl</cp:lastModifiedBy>
  <cp:revision>5</cp:revision>
  <cp:lastPrinted>2017-03-27T18:59:00Z</cp:lastPrinted>
  <dcterms:created xsi:type="dcterms:W3CDTF">2017-03-27T19:22:00Z</dcterms:created>
  <dcterms:modified xsi:type="dcterms:W3CDTF">2017-03-28T03:28:00Z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